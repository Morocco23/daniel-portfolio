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4"/>
        <w:tblW w:w="5000" w:type="pct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691" w:type="dxa"/>
          <w:right w:w="0" w:type="dxa"/>
        </w:tblCellMar>
      </w:tblPr>
      <w:tblGrid>
        <w:gridCol w:w="4896"/>
        <w:gridCol w:w="3744"/>
      </w:tblGrid>
      <w:tr w14:paraId="03B4C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691" w:type="dxa"/>
            <w:right w:w="0" w:type="dxa"/>
          </w:tblCellMar>
        </w:tblPrEx>
        <w:trPr>
          <w:trHeight w:val="1944" w:hRule="exact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CC57680"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DANIEL</w:t>
            </w:r>
          </w:p>
          <w:p w14:paraId="0E5FB4AA"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Eniola favour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34"/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61"/>
              <w:gridCol w:w="339"/>
            </w:tblGrid>
            <w:tr w14:paraId="6D11FCD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8A29F06">
                  <w:pPr>
                    <w:pStyle w:val="4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8A87FFDA3504263B832612D42B582E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>
                        <w:rPr>
                          <w:rFonts w:hint="default"/>
                          <w:lang w:val="en-US"/>
                        </w:rPr>
                        <w:t xml:space="preserve">No 9 Haruna Street,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Gonin-Gora,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Chikun, Kaduna. 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1BB64AC">
                  <w:pPr>
                    <w:pStyle w:val="6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18745" cy="118745"/>
                            <wp:effectExtent l="0" t="0" r="14605" b="14605"/>
                            <wp:docPr id="33" name="Address icon" descr="Addres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Address icon" o:spid="_x0000_s1026" o:spt="100" alt="Address icon" style="height:9.35pt;width:9.35pt;" fillcolor="#007FAA [3208]" filled="t" stroked="f" coordsize="2846,2833" o:gfxdata="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      <v:path o:connectlocs="2601875,40447;2800521,202239;3061960,450250;3365164,742187;3691066,1060531;4018679,1384114;4325388,1688375;4595506,1957469;4804666,2170271;4930128,2303938;4804666,2346146;4503172,2356708;4299269,2365511;4299269,4512938;4266141,4776751;4152862,4917417;3931560,4977230;3759034,4982511;3553379,4977230;3354734,4963146;3237950,4869970;3190885,4641324;3180455,4326501;3175197,3997636;3173487,3651125;3173487,3355667;3175197,3178031;3156046,3002156;3049735,2868490;2877208,2799917;2664586,2777031;2436316,2773552;2183597,2789354;1967512,2843886;1814178,2951146;1760146,3127021;1761898,4268448;1758393,4743303;1671275,4894574;1472588,4963146;979416,4973709;773761,4912178;662234,4753865;648299,4018719;644794,2376073;536772,2377834;332869,2379594;127214,2377834;6967,2377834;45311,2319781;189966,2163271;411268,1929344;686643,1642646;1000320,1324344;1327932,995437;1648619,673614;1944856,383395;2190565,142468;2382285,12322" o:connectangles="0,0,0,0,0,0,0,0,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14:paraId="3ACC905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Enter phone:"/>
                  <w:tag w:val="Enter phone:"/>
                  <w:id w:val="-1849400302"/>
                  <w:placeholder>
                    <w:docPart w:val="AA7C59B66D62475DA235FEF0FB3C9BD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61E9714">
                      <w:pPr>
                        <w:pStyle w:val="40"/>
                      </w:pPr>
                      <w:r>
                        <w:rPr>
                          <w:lang w:val="en-US"/>
                        </w:rPr>
                        <w:t>+2349035023394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E96D094">
                  <w:pPr>
                    <w:pStyle w:val="6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09855" cy="109855"/>
                            <wp:effectExtent l="0" t="0" r="0" b="0"/>
                            <wp:docPr id="32" name="Telephone icon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o:spt="100" alt="Phone icon" style="height:8.65pt;width:8.65pt;" fillcolor="#007FAA [3208]" filled="t" stroked="f" coordsize="2552,2616" o:gfxdata="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      <v:path o:connectlocs="882886,19359;1073496,135639;1373359,424512;1580629,627046;1665775,790863;1650967,951152;1536205,1107914;1345594,1273494;1238236,1449657;1227130,1629305;1308574,1808954;1699093,2207052;2594936,3026093;3016923,3378377;3196470,3427719;3374124,3383668;3542565,3233961;3735070,3059562;3925680,2999679;4112631,3043730;4294030,3188146;4680847,3630296;4723420,3785294;4697506,3924418;4638274,4028352;4580893,4088235;4549426,4114649;4464279,4181586;4344007,4273174;4199629,4371817;4047846,4459919;3903468,4521566;3635115,4588503;3420399,4607862;3242745,4590267;3087261,4546216;2941031,4481042;2663381,4348931;2159950,4075931;1695391,3780003;1275256,3450606;903204,3084254;581172,2677337;314627,2221162;109209,1712075;7404,1292895;20361,956443;116613,642920;296117,346992;516387,107461;697785,10582" o:connectangles="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14:paraId="4B73E5F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Enter email:"/>
                  <w:tag w:val="Enter email:"/>
                  <w:id w:val="-675184368"/>
                  <w:placeholder>
                    <w:docPart w:val="B21E71496F8B4FB9B31F0E96A670979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54CA1386">
                      <w:pPr>
                        <w:pStyle w:val="40"/>
                      </w:pPr>
                      <w:r>
                        <w:rPr>
                          <w:rFonts w:hint="default"/>
                          <w:lang w:val="en-US"/>
                        </w:rPr>
                        <w:t>eniolad206@gmail.com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675BE52D">
                  <w:pPr>
                    <w:pStyle w:val="6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37160" cy="91440"/>
                            <wp:effectExtent l="0" t="0" r="0" b="0"/>
                            <wp:docPr id="31" name="Freeform 5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o:spt="100" alt="Email icon" style="height:7.2pt;width:10.8pt;" fillcolor="#007FAA [3208]" filled="t" stroked="f" coordsize="120,80" o:gfxdata="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uxu8dtQAAAADAQAADwAAAAAAAAABACAAAAAiAAAAZHJzL2Rvd25yZXYu&#10;eG1sUEsBAhQAFAAAAAgAh07iQN1oLHzIBQAAGxcAAA4AAAAAAAAAAQAgAAAAIwEAAGRycy9lMm9E&#10;b2MueG1sUEsFBgAAAAAGAAYAWQEAAF0JAAAAAA==&#10;" path="m108,21l108,21,60,58,12,21c11,20,11,19,12,18c13,16,14,16,16,17l60,51,104,17c105,16,107,16,108,18c109,19,109,20,108,21xm114,0l114,0,6,0c3,0,0,3,0,6l0,74c0,77,3,80,6,80l114,80c117,80,120,77,120,74l120,6c120,3,117,0,114,0xe">
                            <v:path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849D673">
            <w:pPr>
              <w:pStyle w:val="40"/>
            </w:pPr>
          </w:p>
        </w:tc>
      </w:tr>
    </w:tbl>
    <w:p w14:paraId="49A5F766"/>
    <w:p w14:paraId="7F10EC93">
      <w:pPr>
        <w:pStyle w:val="2"/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330835</wp:posOffset>
                </wp:positionV>
                <wp:extent cx="5537200" cy="0"/>
                <wp:effectExtent l="0" t="0" r="0" b="0"/>
                <wp:wrapNone/>
                <wp:docPr id="30" name="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3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118" o:spid="_x0000_s1026" o:spt="32" type="#_x0000_t32" style="position:absolute;left:0pt;margin-left:0.75pt;margin-top:26.05pt;height:0pt;width:436pt;z-index:251663360;mso-width-relative:page;mso-height-relative:page;" filled="f" stroked="t" coordsize="21600,21600" o:gfxdata="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nR&#10;2QvTAAAABwEAAA8AAAAAAAAAAQAgAAAAIgAAAGRycy9kb3ducmV2LnhtbFBLAQIUABQAAAAIAIdO&#10;4kAMyUHNtgEAAHoDAAAOAAAAAAAAAAEAIAAAACI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36"/>
        </w:rPr>
        <w:t>summary</w:t>
      </w:r>
    </w:p>
    <w:p w14:paraId="1B8107EA"/>
    <w:p w14:paraId="4750D284">
      <w:r>
        <w:t>I am a self-motivated individual offering strong communication and quick-thinking skills. I work effectively on teams as well as independently in a fast-paced environment.</w:t>
      </w:r>
    </w:p>
    <w:tbl>
      <w:tblPr>
        <w:tblStyle w:val="34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7658"/>
      </w:tblGrid>
      <w:tr w14:paraId="6189F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right w:w="216" w:type="dxa"/>
            </w:tcMar>
            <w:vAlign w:val="bottom"/>
          </w:tcPr>
          <w:tbl>
            <w:tblPr>
              <w:tblStyle w:val="34"/>
              <w:tblW w:w="542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7"/>
              <w:gridCol w:w="961"/>
            </w:tblGrid>
            <w:tr w14:paraId="3D3251C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20" w:type="dxa"/>
                  <w:tcMar>
                    <w:right w:w="216" w:type="dxa"/>
                  </w:tcMar>
                  <w:vAlign w:val="bottom"/>
                </w:tcPr>
                <w:p w14:paraId="02A8E966">
                  <w:pPr>
                    <w:pStyle w:val="66"/>
                  </w:pPr>
                  <w:r>
                    <mc:AlternateContent>
                      <mc:Choice Requires="wpg">
                        <w:drawing>
                          <wp:inline distT="0" distB="0" distL="0" distR="0">
                            <wp:extent cx="274320" cy="274320"/>
                            <wp:effectExtent l="0" t="0" r="11430" b="11430"/>
                            <wp:docPr id="41" name="Skills in circle icon" descr="Skill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25" name="Skills icon circle" descr="Skills icon circle"/>
                                    <wps:cNvSpPr/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5 w 3246"/>
                                          <a:gd name="T1" fmla="*/ 0 h 3246"/>
                                          <a:gd name="T2" fmla="*/ 5 w 3246"/>
                                          <a:gd name="T3" fmla="*/ 0 h 3246"/>
                                          <a:gd name="T4" fmla="*/ 6 w 3246"/>
                                          <a:gd name="T5" fmla="*/ 0 h 3246"/>
                                          <a:gd name="T6" fmla="*/ 6 w 3246"/>
                                          <a:gd name="T7" fmla="*/ 0 h 3246"/>
                                          <a:gd name="T8" fmla="*/ 7 w 3246"/>
                                          <a:gd name="T9" fmla="*/ 1 h 3246"/>
                                          <a:gd name="T10" fmla="*/ 7 w 3246"/>
                                          <a:gd name="T11" fmla="*/ 1 h 3246"/>
                                          <a:gd name="T12" fmla="*/ 8 w 3246"/>
                                          <a:gd name="T13" fmla="*/ 1 h 3246"/>
                                          <a:gd name="T14" fmla="*/ 8 w 3246"/>
                                          <a:gd name="T15" fmla="*/ 2 h 3246"/>
                                          <a:gd name="T16" fmla="*/ 8 w 3246"/>
                                          <a:gd name="T17" fmla="*/ 2 h 3246"/>
                                          <a:gd name="T18" fmla="*/ 9 w 3246"/>
                                          <a:gd name="T19" fmla="*/ 3 h 3246"/>
                                          <a:gd name="T20" fmla="*/ 9 w 3246"/>
                                          <a:gd name="T21" fmla="*/ 3 h 3246"/>
                                          <a:gd name="T22" fmla="*/ 9 w 3246"/>
                                          <a:gd name="T23" fmla="*/ 4 h 3246"/>
                                          <a:gd name="T24" fmla="*/ 9 w 3246"/>
                                          <a:gd name="T25" fmla="*/ 4 h 3246"/>
                                          <a:gd name="T26" fmla="*/ 9 w 3246"/>
                                          <a:gd name="T27" fmla="*/ 5 h 3246"/>
                                          <a:gd name="T28" fmla="*/ 9 w 3246"/>
                                          <a:gd name="T29" fmla="*/ 5 h 3246"/>
                                          <a:gd name="T30" fmla="*/ 9 w 3246"/>
                                          <a:gd name="T31" fmla="*/ 6 h 3246"/>
                                          <a:gd name="T32" fmla="*/ 9 w 3246"/>
                                          <a:gd name="T33" fmla="*/ 6 h 3246"/>
                                          <a:gd name="T34" fmla="*/ 8 w 3246"/>
                                          <a:gd name="T35" fmla="*/ 7 h 3246"/>
                                          <a:gd name="T36" fmla="*/ 8 w 3246"/>
                                          <a:gd name="T37" fmla="*/ 7 h 3246"/>
                                          <a:gd name="T38" fmla="*/ 8 w 3246"/>
                                          <a:gd name="T39" fmla="*/ 8 h 3246"/>
                                          <a:gd name="T40" fmla="*/ 7 w 3246"/>
                                          <a:gd name="T41" fmla="*/ 8 h 3246"/>
                                          <a:gd name="T42" fmla="*/ 7 w 3246"/>
                                          <a:gd name="T43" fmla="*/ 8 h 3246"/>
                                          <a:gd name="T44" fmla="*/ 6 w 3246"/>
                                          <a:gd name="T45" fmla="*/ 9 h 3246"/>
                                          <a:gd name="T46" fmla="*/ 6 w 3246"/>
                                          <a:gd name="T47" fmla="*/ 9 h 3246"/>
                                          <a:gd name="T48" fmla="*/ 5 w 3246"/>
                                          <a:gd name="T49" fmla="*/ 9 h 3246"/>
                                          <a:gd name="T50" fmla="*/ 5 w 3246"/>
                                          <a:gd name="T51" fmla="*/ 9 h 3246"/>
                                          <a:gd name="T52" fmla="*/ 4 w 3246"/>
                                          <a:gd name="T53" fmla="*/ 9 h 3246"/>
                                          <a:gd name="T54" fmla="*/ 4 w 3246"/>
                                          <a:gd name="T55" fmla="*/ 9 h 3246"/>
                                          <a:gd name="T56" fmla="*/ 3 w 3246"/>
                                          <a:gd name="T57" fmla="*/ 9 h 3246"/>
                                          <a:gd name="T58" fmla="*/ 3 w 3246"/>
                                          <a:gd name="T59" fmla="*/ 9 h 3246"/>
                                          <a:gd name="T60" fmla="*/ 2 w 3246"/>
                                          <a:gd name="T61" fmla="*/ 8 h 3246"/>
                                          <a:gd name="T62" fmla="*/ 2 w 3246"/>
                                          <a:gd name="T63" fmla="*/ 8 h 3246"/>
                                          <a:gd name="T64" fmla="*/ 1 w 3246"/>
                                          <a:gd name="T65" fmla="*/ 8 h 3246"/>
                                          <a:gd name="T66" fmla="*/ 1 w 3246"/>
                                          <a:gd name="T67" fmla="*/ 7 h 3246"/>
                                          <a:gd name="T68" fmla="*/ 1 w 3246"/>
                                          <a:gd name="T69" fmla="*/ 7 h 3246"/>
                                          <a:gd name="T70" fmla="*/ 0 w 3246"/>
                                          <a:gd name="T71" fmla="*/ 6 h 3246"/>
                                          <a:gd name="T72" fmla="*/ 0 w 3246"/>
                                          <a:gd name="T73" fmla="*/ 6 h 3246"/>
                                          <a:gd name="T74" fmla="*/ 0 w 3246"/>
                                          <a:gd name="T75" fmla="*/ 5 h 3246"/>
                                          <a:gd name="T76" fmla="*/ 0 w 3246"/>
                                          <a:gd name="T77" fmla="*/ 5 h 3246"/>
                                          <a:gd name="T78" fmla="*/ 0 w 3246"/>
                                          <a:gd name="T79" fmla="*/ 4 h 3246"/>
                                          <a:gd name="T80" fmla="*/ 0 w 3246"/>
                                          <a:gd name="T81" fmla="*/ 4 h 3246"/>
                                          <a:gd name="T82" fmla="*/ 0 w 3246"/>
                                          <a:gd name="T83" fmla="*/ 3 h 3246"/>
                                          <a:gd name="T84" fmla="*/ 0 w 3246"/>
                                          <a:gd name="T85" fmla="*/ 3 h 3246"/>
                                          <a:gd name="T86" fmla="*/ 1 w 3246"/>
                                          <a:gd name="T87" fmla="*/ 2 h 3246"/>
                                          <a:gd name="T88" fmla="*/ 1 w 3246"/>
                                          <a:gd name="T89" fmla="*/ 2 h 3246"/>
                                          <a:gd name="T90" fmla="*/ 1 w 3246"/>
                                          <a:gd name="T91" fmla="*/ 1 h 3246"/>
                                          <a:gd name="T92" fmla="*/ 2 w 3246"/>
                                          <a:gd name="T93" fmla="*/ 1 h 3246"/>
                                          <a:gd name="T94" fmla="*/ 2 w 3246"/>
                                          <a:gd name="T95" fmla="*/ 1 h 3246"/>
                                          <a:gd name="T96" fmla="*/ 3 w 3246"/>
                                          <a:gd name="T97" fmla="*/ 0 h 3246"/>
                                          <a:gd name="T98" fmla="*/ 3 w 3246"/>
                                          <a:gd name="T99" fmla="*/ 0 h 3246"/>
                                          <a:gd name="T100" fmla="*/ 4 w 3246"/>
                                          <a:gd name="T101" fmla="*/ 0 h 3246"/>
                                          <a:gd name="T102" fmla="*/ 4 w 3246"/>
                                          <a:gd name="T103" fmla="*/ 0 h 3246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Skills icon symbol part 1" descr="Skills icon symbol part 1"/>
                                    <wps:cNvSpPr/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0 w 70"/>
                                          <a:gd name="T1" fmla="*/ 0 h 70"/>
                                          <a:gd name="T2" fmla="*/ 0 w 70"/>
                                          <a:gd name="T3" fmla="*/ 0 h 70"/>
                                          <a:gd name="T4" fmla="*/ 0 w 70"/>
                                          <a:gd name="T5" fmla="*/ 0 h 70"/>
                                          <a:gd name="T6" fmla="*/ 0 w 70"/>
                                          <a:gd name="T7" fmla="*/ 0 h 70"/>
                                          <a:gd name="T8" fmla="*/ 0 w 70"/>
                                          <a:gd name="T9" fmla="*/ 0 h 70"/>
                                          <a:gd name="T10" fmla="*/ 0 w 70"/>
                                          <a:gd name="T11" fmla="*/ 0 h 70"/>
                                          <a:gd name="T12" fmla="*/ 0 w 70"/>
                                          <a:gd name="T13" fmla="*/ 0 h 70"/>
                                          <a:gd name="T14" fmla="*/ 0 w 70"/>
                                          <a:gd name="T15" fmla="*/ 0 h 70"/>
                                          <a:gd name="T16" fmla="*/ 0 w 70"/>
                                          <a:gd name="T17" fmla="*/ 0 h 70"/>
                                          <a:gd name="T18" fmla="*/ 0 w 70"/>
                                          <a:gd name="T19" fmla="*/ 0 h 70"/>
                                          <a:gd name="T20" fmla="*/ 0 w 70"/>
                                          <a:gd name="T21" fmla="*/ 0 h 70"/>
                                          <a:gd name="T22" fmla="*/ 0 w 70"/>
                                          <a:gd name="T23" fmla="*/ 0 h 70"/>
                                          <a:gd name="T24" fmla="*/ 0 w 70"/>
                                          <a:gd name="T25" fmla="*/ 0 h 70"/>
                                          <a:gd name="T26" fmla="*/ 0 w 70"/>
                                          <a:gd name="T27" fmla="*/ 0 h 70"/>
                                          <a:gd name="T28" fmla="*/ 0 w 70"/>
                                          <a:gd name="T29" fmla="*/ 0 h 70"/>
                                          <a:gd name="T30" fmla="*/ 0 w 70"/>
                                          <a:gd name="T31" fmla="*/ 0 h 70"/>
                                          <a:gd name="T32" fmla="*/ 0 w 70"/>
                                          <a:gd name="T33" fmla="*/ 0 h 70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</a:gdLst>
                                        <a:ahLst/>
                                        <a:cxnLst>
                                          <a:cxn ang="T34">
                                            <a:pos x="T0" y="T1"/>
                                          </a:cxn>
                                          <a:cxn ang="T35">
                                            <a:pos x="T2" y="T3"/>
                                          </a:cxn>
                                          <a:cxn ang="T36">
                                            <a:pos x="T4" y="T5"/>
                                          </a:cxn>
                                          <a:cxn ang="T37">
                                            <a:pos x="T6" y="T7"/>
                                          </a:cxn>
                                          <a:cxn ang="T38">
                                            <a:pos x="T8" y="T9"/>
                                          </a:cxn>
                                          <a:cxn ang="T39">
                                            <a:pos x="T10" y="T11"/>
                                          </a:cxn>
                                          <a:cxn ang="T40">
                                            <a:pos x="T12" y="T13"/>
                                          </a:cxn>
                                          <a:cxn ang="T41">
                                            <a:pos x="T14" y="T15"/>
                                          </a:cxn>
                                          <a:cxn ang="T42">
                                            <a:pos x="T16" y="T17"/>
                                          </a:cxn>
                                          <a:cxn ang="T43">
                                            <a:pos x="T18" y="T19"/>
                                          </a:cxn>
                                          <a:cxn ang="T44">
                                            <a:pos x="T20" y="T21"/>
                                          </a:cxn>
                                          <a:cxn ang="T45">
                                            <a:pos x="T22" y="T23"/>
                                          </a:cxn>
                                          <a:cxn ang="T46">
                                            <a:pos x="T24" y="T25"/>
                                          </a:cxn>
                                          <a:cxn ang="T47">
                                            <a:pos x="T26" y="T27"/>
                                          </a:cxn>
                                          <a:cxn ang="T48">
                                            <a:pos x="T28" y="T29"/>
                                          </a:cxn>
                                          <a:cxn ang="T49">
                                            <a:pos x="T30" y="T31"/>
                                          </a:cxn>
                                          <a:cxn ang="T5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Skills icon symbol part 2" descr="Skills icon symbol part 2"/>
                                    <wps:cNvSpPr/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1 w 1362"/>
                                          <a:gd name="T1" fmla="*/ 0 h 1356"/>
                                          <a:gd name="T2" fmla="*/ 1 w 1362"/>
                                          <a:gd name="T3" fmla="*/ 1 h 1356"/>
                                          <a:gd name="T4" fmla="*/ 1 w 1362"/>
                                          <a:gd name="T5" fmla="*/ 1 h 1356"/>
                                          <a:gd name="T6" fmla="*/ 1 w 1362"/>
                                          <a:gd name="T7" fmla="*/ 1 h 1356"/>
                                          <a:gd name="T8" fmla="*/ 1 w 1362"/>
                                          <a:gd name="T9" fmla="*/ 1 h 1356"/>
                                          <a:gd name="T10" fmla="*/ 1 w 1362"/>
                                          <a:gd name="T11" fmla="*/ 1 h 1356"/>
                                          <a:gd name="T12" fmla="*/ 1 w 1362"/>
                                          <a:gd name="T13" fmla="*/ 1 h 1356"/>
                                          <a:gd name="T14" fmla="*/ 0 w 1362"/>
                                          <a:gd name="T15" fmla="*/ 1 h 1356"/>
                                          <a:gd name="T16" fmla="*/ 0 w 1362"/>
                                          <a:gd name="T17" fmla="*/ 1 h 1356"/>
                                          <a:gd name="T18" fmla="*/ 0 w 1362"/>
                                          <a:gd name="T19" fmla="*/ 1 h 1356"/>
                                          <a:gd name="T20" fmla="*/ 1 w 1362"/>
                                          <a:gd name="T21" fmla="*/ 1 h 1356"/>
                                          <a:gd name="T22" fmla="*/ 1 w 1362"/>
                                          <a:gd name="T23" fmla="*/ 2 h 1356"/>
                                          <a:gd name="T24" fmla="*/ 1 w 1362"/>
                                          <a:gd name="T25" fmla="*/ 2 h 1356"/>
                                          <a:gd name="T26" fmla="*/ 1 w 1362"/>
                                          <a:gd name="T27" fmla="*/ 2 h 1356"/>
                                          <a:gd name="T28" fmla="*/ 3 w 1362"/>
                                          <a:gd name="T29" fmla="*/ 3 h 1356"/>
                                          <a:gd name="T30" fmla="*/ 3 w 1362"/>
                                          <a:gd name="T31" fmla="*/ 3 h 1356"/>
                                          <a:gd name="T32" fmla="*/ 3 w 1362"/>
                                          <a:gd name="T33" fmla="*/ 4 h 1356"/>
                                          <a:gd name="T34" fmla="*/ 3 w 1362"/>
                                          <a:gd name="T35" fmla="*/ 3 h 1356"/>
                                          <a:gd name="T36" fmla="*/ 4 w 1362"/>
                                          <a:gd name="T37" fmla="*/ 3 h 1356"/>
                                          <a:gd name="T38" fmla="*/ 4 w 1362"/>
                                          <a:gd name="T39" fmla="*/ 3 h 1356"/>
                                          <a:gd name="T40" fmla="*/ 3 w 1362"/>
                                          <a:gd name="T41" fmla="*/ 3 h 1356"/>
                                          <a:gd name="T42" fmla="*/ 2 w 1362"/>
                                          <a:gd name="T43" fmla="*/ 2 h 1356"/>
                                          <a:gd name="T44" fmla="*/ 2 w 1362"/>
                                          <a:gd name="T45" fmla="*/ 1 h 1356"/>
                                          <a:gd name="T46" fmla="*/ 2 w 1362"/>
                                          <a:gd name="T47" fmla="*/ 1 h 1356"/>
                                          <a:gd name="T48" fmla="*/ 2 w 1362"/>
                                          <a:gd name="T49" fmla="*/ 1 h 1356"/>
                                          <a:gd name="T50" fmla="*/ 1 w 1362"/>
                                          <a:gd name="T51" fmla="*/ 0 h 1356"/>
                                          <a:gd name="T52" fmla="*/ 1 w 1362"/>
                                          <a:gd name="T53" fmla="*/ 0 h 1356"/>
                                          <a:gd name="T54" fmla="*/ 1 w 1362"/>
                                          <a:gd name="T55" fmla="*/ 0 h 1356"/>
                                          <a:gd name="T56" fmla="*/ 1 w 1362"/>
                                          <a:gd name="T57" fmla="*/ 0 h 1356"/>
                                          <a:gd name="T58" fmla="*/ 2 w 1362"/>
                                          <a:gd name="T59" fmla="*/ 0 h 1356"/>
                                          <a:gd name="T60" fmla="*/ 2 w 1362"/>
                                          <a:gd name="T61" fmla="*/ 0 h 1356"/>
                                          <a:gd name="T62" fmla="*/ 2 w 1362"/>
                                          <a:gd name="T63" fmla="*/ 1 h 1356"/>
                                          <a:gd name="T64" fmla="*/ 2 w 1362"/>
                                          <a:gd name="T65" fmla="*/ 1 h 1356"/>
                                          <a:gd name="T66" fmla="*/ 2 w 1362"/>
                                          <a:gd name="T67" fmla="*/ 1 h 1356"/>
                                          <a:gd name="T68" fmla="*/ 4 w 1362"/>
                                          <a:gd name="T69" fmla="*/ 3 h 1356"/>
                                          <a:gd name="T70" fmla="*/ 4 w 1362"/>
                                          <a:gd name="T71" fmla="*/ 3 h 1356"/>
                                          <a:gd name="T72" fmla="*/ 4 w 1362"/>
                                          <a:gd name="T73" fmla="*/ 3 h 1356"/>
                                          <a:gd name="T74" fmla="*/ 4 w 1362"/>
                                          <a:gd name="T75" fmla="*/ 4 h 1356"/>
                                          <a:gd name="T76" fmla="*/ 3 w 1362"/>
                                          <a:gd name="T77" fmla="*/ 4 h 1356"/>
                                          <a:gd name="T78" fmla="*/ 3 w 1362"/>
                                          <a:gd name="T79" fmla="*/ 4 h 1356"/>
                                          <a:gd name="T80" fmla="*/ 3 w 1362"/>
                                          <a:gd name="T81" fmla="*/ 4 h 1356"/>
                                          <a:gd name="T82" fmla="*/ 2 w 1362"/>
                                          <a:gd name="T83" fmla="*/ 3 h 1356"/>
                                          <a:gd name="T84" fmla="*/ 1 w 1362"/>
                                          <a:gd name="T85" fmla="*/ 2 h 1356"/>
                                          <a:gd name="T86" fmla="*/ 1 w 1362"/>
                                          <a:gd name="T87" fmla="*/ 2 h 1356"/>
                                          <a:gd name="T88" fmla="*/ 1 w 1362"/>
                                          <a:gd name="T89" fmla="*/ 2 h 1356"/>
                                          <a:gd name="T90" fmla="*/ 0 w 1362"/>
                                          <a:gd name="T91" fmla="*/ 2 h 1356"/>
                                          <a:gd name="T92" fmla="*/ 0 w 1362"/>
                                          <a:gd name="T93" fmla="*/ 1 h 1356"/>
                                          <a:gd name="T94" fmla="*/ 0 w 1362"/>
                                          <a:gd name="T95" fmla="*/ 1 h 1356"/>
                                          <a:gd name="T96" fmla="*/ 0 w 1362"/>
                                          <a:gd name="T97" fmla="*/ 1 h 1356"/>
                                          <a:gd name="T98" fmla="*/ 0 w 1362"/>
                                          <a:gd name="T99" fmla="*/ 1 h 1356"/>
                                          <a:gd name="T100" fmla="*/ 1 w 1362"/>
                                          <a:gd name="T101" fmla="*/ 1 h 1356"/>
                                          <a:gd name="T102" fmla="*/ 1 w 1362"/>
                                          <a:gd name="T103" fmla="*/ 1 h 1356"/>
                                          <a:gd name="T104" fmla="*/ 1 w 1362"/>
                                          <a:gd name="T105" fmla="*/ 1 h 1356"/>
                                          <a:gd name="T106" fmla="*/ 1 w 1362"/>
                                          <a:gd name="T107" fmla="*/ 1 h 1356"/>
                                          <a:gd name="T108" fmla="*/ 1 w 1362"/>
                                          <a:gd name="T109" fmla="*/ 1 h 1356"/>
                                          <a:gd name="T110" fmla="*/ 1 w 1362"/>
                                          <a:gd name="T111" fmla="*/ 1 h 1356"/>
                                          <a:gd name="T112" fmla="*/ 1 w 1362"/>
                                          <a:gd name="T113" fmla="*/ 1 h 1356"/>
                                          <a:gd name="T114" fmla="*/ 1 w 1362"/>
                                          <a:gd name="T115" fmla="*/ 0 h 1356"/>
                                          <a:gd name="T116" fmla="*/ 1 w 1362"/>
                                          <a:gd name="T117" fmla="*/ 0 h 135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</a:gdLst>
                                        <a:ahLst/>
                                        <a:cxnLst>
                                          <a:cxn ang="T118">
                                            <a:pos x="T0" y="T1"/>
                                          </a:cxn>
                                          <a:cxn ang="T119">
                                            <a:pos x="T2" y="T3"/>
                                          </a:cxn>
                                          <a:cxn ang="T120">
                                            <a:pos x="T4" y="T5"/>
                                          </a:cxn>
                                          <a:cxn ang="T121">
                                            <a:pos x="T6" y="T7"/>
                                          </a:cxn>
                                          <a:cxn ang="T122">
                                            <a:pos x="T8" y="T9"/>
                                          </a:cxn>
                                          <a:cxn ang="T123">
                                            <a:pos x="T10" y="T11"/>
                                          </a:cxn>
                                          <a:cxn ang="T124">
                                            <a:pos x="T12" y="T13"/>
                                          </a:cxn>
                                          <a:cxn ang="T125">
                                            <a:pos x="T14" y="T15"/>
                                          </a:cxn>
                                          <a:cxn ang="T126">
                                            <a:pos x="T16" y="T17"/>
                                          </a:cxn>
                                          <a:cxn ang="T127">
                                            <a:pos x="T18" y="T19"/>
                                          </a:cxn>
                                          <a:cxn ang="T128">
                                            <a:pos x="T20" y="T21"/>
                                          </a:cxn>
                                          <a:cxn ang="T129">
                                            <a:pos x="T22" y="T23"/>
                                          </a:cxn>
                                          <a:cxn ang="T130">
                                            <a:pos x="T24" y="T25"/>
                                          </a:cxn>
                                          <a:cxn ang="T131">
                                            <a:pos x="T26" y="T27"/>
                                          </a:cxn>
                                          <a:cxn ang="T132">
                                            <a:pos x="T28" y="T29"/>
                                          </a:cxn>
                                          <a:cxn ang="T133">
                                            <a:pos x="T30" y="T31"/>
                                          </a:cxn>
                                          <a:cxn ang="T134">
                                            <a:pos x="T32" y="T33"/>
                                          </a:cxn>
                                          <a:cxn ang="T135">
                                            <a:pos x="T34" y="T35"/>
                                          </a:cxn>
                                          <a:cxn ang="T136">
                                            <a:pos x="T36" y="T37"/>
                                          </a:cxn>
                                          <a:cxn ang="T137">
                                            <a:pos x="T38" y="T39"/>
                                          </a:cxn>
                                          <a:cxn ang="T138">
                                            <a:pos x="T40" y="T41"/>
                                          </a:cxn>
                                          <a:cxn ang="T139">
                                            <a:pos x="T42" y="T43"/>
                                          </a:cxn>
                                          <a:cxn ang="T140">
                                            <a:pos x="T44" y="T45"/>
                                          </a:cxn>
                                          <a:cxn ang="T141">
                                            <a:pos x="T46" y="T47"/>
                                          </a:cxn>
                                          <a:cxn ang="T142">
                                            <a:pos x="T48" y="T49"/>
                                          </a:cxn>
                                          <a:cxn ang="T143">
                                            <a:pos x="T50" y="T51"/>
                                          </a:cxn>
                                          <a:cxn ang="T144">
                                            <a:pos x="T52" y="T53"/>
                                          </a:cxn>
                                          <a:cxn ang="T145">
                                            <a:pos x="T54" y="T55"/>
                                          </a:cxn>
                                          <a:cxn ang="T146">
                                            <a:pos x="T56" y="T57"/>
                                          </a:cxn>
                                          <a:cxn ang="T147">
                                            <a:pos x="T58" y="T59"/>
                                          </a:cxn>
                                          <a:cxn ang="T148">
                                            <a:pos x="T60" y="T61"/>
                                          </a:cxn>
                                          <a:cxn ang="T149">
                                            <a:pos x="T62" y="T63"/>
                                          </a:cxn>
                                          <a:cxn ang="T150">
                                            <a:pos x="T64" y="T65"/>
                                          </a:cxn>
                                          <a:cxn ang="T151">
                                            <a:pos x="T66" y="T67"/>
                                          </a:cxn>
                                          <a:cxn ang="T152">
                                            <a:pos x="T68" y="T69"/>
                                          </a:cxn>
                                          <a:cxn ang="T153">
                                            <a:pos x="T70" y="T71"/>
                                          </a:cxn>
                                          <a:cxn ang="T154">
                                            <a:pos x="T72" y="T73"/>
                                          </a:cxn>
                                          <a:cxn ang="T155">
                                            <a:pos x="T74" y="T75"/>
                                          </a:cxn>
                                          <a:cxn ang="T156">
                                            <a:pos x="T76" y="T77"/>
                                          </a:cxn>
                                          <a:cxn ang="T157">
                                            <a:pos x="T78" y="T79"/>
                                          </a:cxn>
                                          <a:cxn ang="T158">
                                            <a:pos x="T80" y="T81"/>
                                          </a:cxn>
                                          <a:cxn ang="T159">
                                            <a:pos x="T82" y="T83"/>
                                          </a:cxn>
                                          <a:cxn ang="T160">
                                            <a:pos x="T84" y="T85"/>
                                          </a:cxn>
                                          <a:cxn ang="T161">
                                            <a:pos x="T86" y="T87"/>
                                          </a:cxn>
                                          <a:cxn ang="T162">
                                            <a:pos x="T88" y="T89"/>
                                          </a:cxn>
                                          <a:cxn ang="T163">
                                            <a:pos x="T90" y="T91"/>
                                          </a:cxn>
                                          <a:cxn ang="T164">
                                            <a:pos x="T92" y="T93"/>
                                          </a:cxn>
                                          <a:cxn ang="T165">
                                            <a:pos x="T94" y="T95"/>
                                          </a:cxn>
                                          <a:cxn ang="T166">
                                            <a:pos x="T96" y="T97"/>
                                          </a:cxn>
                                          <a:cxn ang="T167">
                                            <a:pos x="T98" y="T99"/>
                                          </a:cxn>
                                          <a:cxn ang="T168">
                                            <a:pos x="T100" y="T101"/>
                                          </a:cxn>
                                          <a:cxn ang="T169">
                                            <a:pos x="T102" y="T103"/>
                                          </a:cxn>
                                          <a:cxn ang="T170">
                                            <a:pos x="T104" y="T105"/>
                                          </a:cxn>
                                          <a:cxn ang="T171">
                                            <a:pos x="T106" y="T107"/>
                                          </a:cxn>
                                          <a:cxn ang="T172">
                                            <a:pos x="T108" y="T109"/>
                                          </a:cxn>
                                          <a:cxn ang="T173">
                                            <a:pos x="T110" y="T111"/>
                                          </a:cxn>
                                          <a:cxn ang="T174">
                                            <a:pos x="T112" y="T113"/>
                                          </a:cxn>
                                          <a:cxn ang="T175">
                                            <a:pos x="T114" y="T115"/>
                                          </a:cxn>
                                          <a:cxn ang="T176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Skills icon symbol part 3" descr="Skills icon symbol part 3"/>
                                    <wps:cNvSpPr/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1 w 640"/>
                                          <a:gd name="T1" fmla="*/ 0 h 662"/>
                                          <a:gd name="T2" fmla="*/ 1 w 640"/>
                                          <a:gd name="T3" fmla="*/ 0 h 662"/>
                                          <a:gd name="T4" fmla="*/ 2 w 640"/>
                                          <a:gd name="T5" fmla="*/ 0 h 662"/>
                                          <a:gd name="T6" fmla="*/ 2 w 640"/>
                                          <a:gd name="T7" fmla="*/ 0 h 662"/>
                                          <a:gd name="T8" fmla="*/ 2 w 640"/>
                                          <a:gd name="T9" fmla="*/ 0 h 662"/>
                                          <a:gd name="T10" fmla="*/ 2 w 640"/>
                                          <a:gd name="T11" fmla="*/ 1 h 662"/>
                                          <a:gd name="T12" fmla="*/ 2 w 640"/>
                                          <a:gd name="T13" fmla="*/ 1 h 662"/>
                                          <a:gd name="T14" fmla="*/ 2 w 640"/>
                                          <a:gd name="T15" fmla="*/ 1 h 662"/>
                                          <a:gd name="T16" fmla="*/ 2 w 640"/>
                                          <a:gd name="T17" fmla="*/ 1 h 662"/>
                                          <a:gd name="T18" fmla="*/ 1 w 640"/>
                                          <a:gd name="T19" fmla="*/ 1 h 662"/>
                                          <a:gd name="T20" fmla="*/ 1 w 640"/>
                                          <a:gd name="T21" fmla="*/ 1 h 662"/>
                                          <a:gd name="T22" fmla="*/ 1 w 640"/>
                                          <a:gd name="T23" fmla="*/ 1 h 662"/>
                                          <a:gd name="T24" fmla="*/ 1 w 640"/>
                                          <a:gd name="T25" fmla="*/ 1 h 662"/>
                                          <a:gd name="T26" fmla="*/ 1 w 640"/>
                                          <a:gd name="T27" fmla="*/ 1 h 662"/>
                                          <a:gd name="T28" fmla="*/ 1 w 640"/>
                                          <a:gd name="T29" fmla="*/ 2 h 662"/>
                                          <a:gd name="T30" fmla="*/ 1 w 640"/>
                                          <a:gd name="T31" fmla="*/ 2 h 662"/>
                                          <a:gd name="T32" fmla="*/ 1 w 640"/>
                                          <a:gd name="T33" fmla="*/ 2 h 662"/>
                                          <a:gd name="T34" fmla="*/ 1 w 640"/>
                                          <a:gd name="T35" fmla="*/ 2 h 662"/>
                                          <a:gd name="T36" fmla="*/ 1 w 640"/>
                                          <a:gd name="T37" fmla="*/ 2 h 662"/>
                                          <a:gd name="T38" fmla="*/ 1 w 640"/>
                                          <a:gd name="T39" fmla="*/ 2 h 662"/>
                                          <a:gd name="T40" fmla="*/ 1 w 640"/>
                                          <a:gd name="T41" fmla="*/ 2 h 662"/>
                                          <a:gd name="T42" fmla="*/ 1 w 640"/>
                                          <a:gd name="T43" fmla="*/ 1 h 662"/>
                                          <a:gd name="T44" fmla="*/ 1 w 640"/>
                                          <a:gd name="T45" fmla="*/ 1 h 662"/>
                                          <a:gd name="T46" fmla="*/ 1 w 640"/>
                                          <a:gd name="T47" fmla="*/ 1 h 662"/>
                                          <a:gd name="T48" fmla="*/ 1 w 640"/>
                                          <a:gd name="T49" fmla="*/ 1 h 662"/>
                                          <a:gd name="T50" fmla="*/ 1 w 640"/>
                                          <a:gd name="T51" fmla="*/ 1 h 662"/>
                                          <a:gd name="T52" fmla="*/ 1 w 640"/>
                                          <a:gd name="T53" fmla="*/ 1 h 662"/>
                                          <a:gd name="T54" fmla="*/ 1 w 640"/>
                                          <a:gd name="T55" fmla="*/ 1 h 662"/>
                                          <a:gd name="T56" fmla="*/ 1 w 640"/>
                                          <a:gd name="T57" fmla="*/ 1 h 662"/>
                                          <a:gd name="T58" fmla="*/ 2 w 640"/>
                                          <a:gd name="T59" fmla="*/ 1 h 662"/>
                                          <a:gd name="T60" fmla="*/ 2 w 640"/>
                                          <a:gd name="T61" fmla="*/ 1 h 662"/>
                                          <a:gd name="T62" fmla="*/ 2 w 640"/>
                                          <a:gd name="T63" fmla="*/ 0 h 662"/>
                                          <a:gd name="T64" fmla="*/ 1 w 640"/>
                                          <a:gd name="T65" fmla="*/ 0 h 662"/>
                                          <a:gd name="T66" fmla="*/ 1 w 640"/>
                                          <a:gd name="T67" fmla="*/ 0 h 662"/>
                                          <a:gd name="T68" fmla="*/ 1 w 640"/>
                                          <a:gd name="T69" fmla="*/ 0 h 662"/>
                                          <a:gd name="T70" fmla="*/ 1 w 640"/>
                                          <a:gd name="T71" fmla="*/ 0 h 662"/>
                                          <a:gd name="T72" fmla="*/ 1 w 640"/>
                                          <a:gd name="T73" fmla="*/ 0 h 662"/>
                                          <a:gd name="T74" fmla="*/ 1 w 640"/>
                                          <a:gd name="T75" fmla="*/ 0 h 662"/>
                                          <a:gd name="T76" fmla="*/ 1 w 640"/>
                                          <a:gd name="T77" fmla="*/ 0 h 662"/>
                                          <a:gd name="T78" fmla="*/ 1 w 640"/>
                                          <a:gd name="T79" fmla="*/ 1 h 662"/>
                                          <a:gd name="T80" fmla="*/ 1 w 640"/>
                                          <a:gd name="T81" fmla="*/ 1 h 662"/>
                                          <a:gd name="T82" fmla="*/ 1 w 640"/>
                                          <a:gd name="T83" fmla="*/ 1 h 662"/>
                                          <a:gd name="T84" fmla="*/ 0 w 640"/>
                                          <a:gd name="T85" fmla="*/ 1 h 662"/>
                                          <a:gd name="T86" fmla="*/ 0 w 640"/>
                                          <a:gd name="T87" fmla="*/ 1 h 662"/>
                                          <a:gd name="T88" fmla="*/ 0 w 640"/>
                                          <a:gd name="T89" fmla="*/ 1 h 662"/>
                                          <a:gd name="T90" fmla="*/ 0 w 640"/>
                                          <a:gd name="T91" fmla="*/ 1 h 662"/>
                                          <a:gd name="T92" fmla="*/ 0 w 640"/>
                                          <a:gd name="T93" fmla="*/ 1 h 662"/>
                                          <a:gd name="T94" fmla="*/ 0 w 640"/>
                                          <a:gd name="T95" fmla="*/ 1 h 662"/>
                                          <a:gd name="T96" fmla="*/ 0 w 640"/>
                                          <a:gd name="T97" fmla="*/ 1 h 662"/>
                                          <a:gd name="T98" fmla="*/ 0 w 640"/>
                                          <a:gd name="T99" fmla="*/ 1 h 662"/>
                                          <a:gd name="T100" fmla="*/ 0 w 640"/>
                                          <a:gd name="T101" fmla="*/ 1 h 662"/>
                                          <a:gd name="T102" fmla="*/ 1 w 640"/>
                                          <a:gd name="T103" fmla="*/ 1 h 662"/>
                                          <a:gd name="T104" fmla="*/ 1 w 640"/>
                                          <a:gd name="T105" fmla="*/ 0 h 662"/>
                                          <a:gd name="T106" fmla="*/ 1 w 640"/>
                                          <a:gd name="T107" fmla="*/ 0 h 662"/>
                                          <a:gd name="T108" fmla="*/ 1 w 640"/>
                                          <a:gd name="T109" fmla="*/ 0 h 662"/>
                                          <a:gd name="T110" fmla="*/ 1 w 640"/>
                                          <a:gd name="T111" fmla="*/ 0 h 662"/>
                                          <a:gd name="T112" fmla="*/ 1 w 640"/>
                                          <a:gd name="T113" fmla="*/ 0 h 662"/>
                                          <a:gd name="T114" fmla="*/ 1 w 640"/>
                                          <a:gd name="T115" fmla="*/ 0 h 662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</a:gdLst>
                                        <a:ahLst/>
                                        <a:cxnLst>
                                          <a:cxn ang="T116">
                                            <a:pos x="T0" y="T1"/>
                                          </a:cxn>
                                          <a:cxn ang="T117">
                                            <a:pos x="T2" y="T3"/>
                                          </a:cxn>
                                          <a:cxn ang="T118">
                                            <a:pos x="T4" y="T5"/>
                                          </a:cxn>
                                          <a:cxn ang="T119">
                                            <a:pos x="T6" y="T7"/>
                                          </a:cxn>
                                          <a:cxn ang="T120">
                                            <a:pos x="T8" y="T9"/>
                                          </a:cxn>
                                          <a:cxn ang="T121">
                                            <a:pos x="T10" y="T11"/>
                                          </a:cxn>
                                          <a:cxn ang="T122">
                                            <a:pos x="T12" y="T13"/>
                                          </a:cxn>
                                          <a:cxn ang="T123">
                                            <a:pos x="T14" y="T15"/>
                                          </a:cxn>
                                          <a:cxn ang="T124">
                                            <a:pos x="T16" y="T17"/>
                                          </a:cxn>
                                          <a:cxn ang="T125">
                                            <a:pos x="T18" y="T19"/>
                                          </a:cxn>
                                          <a:cxn ang="T126">
                                            <a:pos x="T20" y="T21"/>
                                          </a:cxn>
                                          <a:cxn ang="T127">
                                            <a:pos x="T22" y="T23"/>
                                          </a:cxn>
                                          <a:cxn ang="T128">
                                            <a:pos x="T24" y="T25"/>
                                          </a:cxn>
                                          <a:cxn ang="T129">
                                            <a:pos x="T26" y="T27"/>
                                          </a:cxn>
                                          <a:cxn ang="T130">
                                            <a:pos x="T28" y="T29"/>
                                          </a:cxn>
                                          <a:cxn ang="T131">
                                            <a:pos x="T30" y="T31"/>
                                          </a:cxn>
                                          <a:cxn ang="T132">
                                            <a:pos x="T32" y="T33"/>
                                          </a:cxn>
                                          <a:cxn ang="T133">
                                            <a:pos x="T34" y="T35"/>
                                          </a:cxn>
                                          <a:cxn ang="T134">
                                            <a:pos x="T36" y="T37"/>
                                          </a:cxn>
                                          <a:cxn ang="T135">
                                            <a:pos x="T38" y="T39"/>
                                          </a:cxn>
                                          <a:cxn ang="T136">
                                            <a:pos x="T40" y="T41"/>
                                          </a:cxn>
                                          <a:cxn ang="T137">
                                            <a:pos x="T42" y="T43"/>
                                          </a:cxn>
                                          <a:cxn ang="T138">
                                            <a:pos x="T44" y="T45"/>
                                          </a:cxn>
                                          <a:cxn ang="T139">
                                            <a:pos x="T46" y="T47"/>
                                          </a:cxn>
                                          <a:cxn ang="T140">
                                            <a:pos x="T48" y="T49"/>
                                          </a:cxn>
                                          <a:cxn ang="T141">
                                            <a:pos x="T50" y="T51"/>
                                          </a:cxn>
                                          <a:cxn ang="T142">
                                            <a:pos x="T52" y="T53"/>
                                          </a:cxn>
                                          <a:cxn ang="T143">
                                            <a:pos x="T54" y="T55"/>
                                          </a:cxn>
                                          <a:cxn ang="T144">
                                            <a:pos x="T56" y="T57"/>
                                          </a:cxn>
                                          <a:cxn ang="T145">
                                            <a:pos x="T58" y="T59"/>
                                          </a:cxn>
                                          <a:cxn ang="T146">
                                            <a:pos x="T60" y="T61"/>
                                          </a:cxn>
                                          <a:cxn ang="T147">
                                            <a:pos x="T62" y="T63"/>
                                          </a:cxn>
                                          <a:cxn ang="T148">
                                            <a:pos x="T64" y="T65"/>
                                          </a:cxn>
                                          <a:cxn ang="T149">
                                            <a:pos x="T66" y="T67"/>
                                          </a:cxn>
                                          <a:cxn ang="T150">
                                            <a:pos x="T68" y="T69"/>
                                          </a:cxn>
                                          <a:cxn ang="T151">
                                            <a:pos x="T70" y="T71"/>
                                          </a:cxn>
                                          <a:cxn ang="T152">
                                            <a:pos x="T72" y="T73"/>
                                          </a:cxn>
                                          <a:cxn ang="T153">
                                            <a:pos x="T74" y="T75"/>
                                          </a:cxn>
                                          <a:cxn ang="T154">
                                            <a:pos x="T76" y="T77"/>
                                          </a:cxn>
                                          <a:cxn ang="T155">
                                            <a:pos x="T78" y="T79"/>
                                          </a:cxn>
                                          <a:cxn ang="T156">
                                            <a:pos x="T80" y="T81"/>
                                          </a:cxn>
                                          <a:cxn ang="T157">
                                            <a:pos x="T82" y="T83"/>
                                          </a:cxn>
                                          <a:cxn ang="T158">
                                            <a:pos x="T84" y="T85"/>
                                          </a:cxn>
                                          <a:cxn ang="T159">
                                            <a:pos x="T86" y="T87"/>
                                          </a:cxn>
                                          <a:cxn ang="T160">
                                            <a:pos x="T88" y="T89"/>
                                          </a:cxn>
                                          <a:cxn ang="T161">
                                            <a:pos x="T90" y="T91"/>
                                          </a:cxn>
                                          <a:cxn ang="T162">
                                            <a:pos x="T92" y="T93"/>
                                          </a:cxn>
                                          <a:cxn ang="T163">
                                            <a:pos x="T94" y="T95"/>
                                          </a:cxn>
                                          <a:cxn ang="T164">
                                            <a:pos x="T96" y="T97"/>
                                          </a:cxn>
                                          <a:cxn ang="T165">
                                            <a:pos x="T98" y="T99"/>
                                          </a:cxn>
                                          <a:cxn ang="T166">
                                            <a:pos x="T100" y="T101"/>
                                          </a:cxn>
                                          <a:cxn ang="T167">
                                            <a:pos x="T102" y="T103"/>
                                          </a:cxn>
                                          <a:cxn ang="T168">
                                            <a:pos x="T104" y="T105"/>
                                          </a:cxn>
                                          <a:cxn ang="T169">
                                            <a:pos x="T106" y="T107"/>
                                          </a:cxn>
                                          <a:cxn ang="T170">
                                            <a:pos x="T108" y="T109"/>
                                          </a:cxn>
                                          <a:cxn ang="T171">
                                            <a:pos x="T110" y="T111"/>
                                          </a:cxn>
                                          <a:cxn ang="T172">
                                            <a:pos x="T112" y="T113"/>
                                          </a:cxn>
                                          <a:cxn ang="T173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Skills icon symbol part 4" descr="Skills icon symbol part 4"/>
                                    <wps:cNvSpPr/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1 w 578"/>
                                          <a:gd name="T1" fmla="*/ 0 h 601"/>
                                          <a:gd name="T2" fmla="*/ 1 w 578"/>
                                          <a:gd name="T3" fmla="*/ 1 h 601"/>
                                          <a:gd name="T4" fmla="*/ 0 w 578"/>
                                          <a:gd name="T5" fmla="*/ 1 h 601"/>
                                          <a:gd name="T6" fmla="*/ 0 w 578"/>
                                          <a:gd name="T7" fmla="*/ 1 h 601"/>
                                          <a:gd name="T8" fmla="*/ 0 w 578"/>
                                          <a:gd name="T9" fmla="*/ 1 h 601"/>
                                          <a:gd name="T10" fmla="*/ 0 w 578"/>
                                          <a:gd name="T11" fmla="*/ 1 h 601"/>
                                          <a:gd name="T12" fmla="*/ 0 w 578"/>
                                          <a:gd name="T13" fmla="*/ 1 h 601"/>
                                          <a:gd name="T14" fmla="*/ 0 w 578"/>
                                          <a:gd name="T15" fmla="*/ 1 h 601"/>
                                          <a:gd name="T16" fmla="*/ 0 w 578"/>
                                          <a:gd name="T17" fmla="*/ 1 h 601"/>
                                          <a:gd name="T18" fmla="*/ 0 w 578"/>
                                          <a:gd name="T19" fmla="*/ 1 h 601"/>
                                          <a:gd name="T20" fmla="*/ 1 w 578"/>
                                          <a:gd name="T21" fmla="*/ 1 h 601"/>
                                          <a:gd name="T22" fmla="*/ 1 w 578"/>
                                          <a:gd name="T23" fmla="*/ 1 h 601"/>
                                          <a:gd name="T24" fmla="*/ 1 w 578"/>
                                          <a:gd name="T25" fmla="*/ 1 h 601"/>
                                          <a:gd name="T26" fmla="*/ 1 w 578"/>
                                          <a:gd name="T27" fmla="*/ 1 h 601"/>
                                          <a:gd name="T28" fmla="*/ 2 w 578"/>
                                          <a:gd name="T29" fmla="*/ 1 h 601"/>
                                          <a:gd name="T30" fmla="*/ 1 w 578"/>
                                          <a:gd name="T31" fmla="*/ 1 h 601"/>
                                          <a:gd name="T32" fmla="*/ 1 w 578"/>
                                          <a:gd name="T33" fmla="*/ 1 h 601"/>
                                          <a:gd name="T34" fmla="*/ 1 w 578"/>
                                          <a:gd name="T35" fmla="*/ 1 h 601"/>
                                          <a:gd name="T36" fmla="*/ 1 w 578"/>
                                          <a:gd name="T37" fmla="*/ 2 h 601"/>
                                          <a:gd name="T38" fmla="*/ 1 w 578"/>
                                          <a:gd name="T39" fmla="*/ 2 h 601"/>
                                          <a:gd name="T40" fmla="*/ 0 w 578"/>
                                          <a:gd name="T41" fmla="*/ 2 h 601"/>
                                          <a:gd name="T42" fmla="*/ 0 w 578"/>
                                          <a:gd name="T43" fmla="*/ 2 h 601"/>
                                          <a:gd name="T44" fmla="*/ 0 w 578"/>
                                          <a:gd name="T45" fmla="*/ 2 h 601"/>
                                          <a:gd name="T46" fmla="*/ 0 w 578"/>
                                          <a:gd name="T47" fmla="*/ 2 h 601"/>
                                          <a:gd name="T48" fmla="*/ 0 w 578"/>
                                          <a:gd name="T49" fmla="*/ 2 h 601"/>
                                          <a:gd name="T50" fmla="*/ 0 w 578"/>
                                          <a:gd name="T51" fmla="*/ 2 h 601"/>
                                          <a:gd name="T52" fmla="*/ 0 w 578"/>
                                          <a:gd name="T53" fmla="*/ 2 h 601"/>
                                          <a:gd name="T54" fmla="*/ 0 w 578"/>
                                          <a:gd name="T55" fmla="*/ 2 h 601"/>
                                          <a:gd name="T56" fmla="*/ 0 w 578"/>
                                          <a:gd name="T57" fmla="*/ 1 h 601"/>
                                          <a:gd name="T58" fmla="*/ 0 w 578"/>
                                          <a:gd name="T59" fmla="*/ 1 h 601"/>
                                          <a:gd name="T60" fmla="*/ 0 w 578"/>
                                          <a:gd name="T61" fmla="*/ 1 h 601"/>
                                          <a:gd name="T62" fmla="*/ 0 w 578"/>
                                          <a:gd name="T63" fmla="*/ 1 h 601"/>
                                          <a:gd name="T64" fmla="*/ 0 w 578"/>
                                          <a:gd name="T65" fmla="*/ 1 h 601"/>
                                          <a:gd name="T66" fmla="*/ 0 w 578"/>
                                          <a:gd name="T67" fmla="*/ 1 h 601"/>
                                          <a:gd name="T68" fmla="*/ 0 w 578"/>
                                          <a:gd name="T69" fmla="*/ 1 h 601"/>
                                          <a:gd name="T70" fmla="*/ 0 w 578"/>
                                          <a:gd name="T71" fmla="*/ 1 h 601"/>
                                          <a:gd name="T72" fmla="*/ 0 w 578"/>
                                          <a:gd name="T73" fmla="*/ 1 h 601"/>
                                          <a:gd name="T74" fmla="*/ 0 w 578"/>
                                          <a:gd name="T75" fmla="*/ 1 h 601"/>
                                          <a:gd name="T76" fmla="*/ 1 w 578"/>
                                          <a:gd name="T77" fmla="*/ 0 h 601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60000 65536"/>
                                          <a:gd name="T103" fmla="*/ 0 60000 65536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</a:gdLst>
                                        <a:ahLst/>
                                        <a:cxnLst>
                                          <a:cxn ang="T78">
                                            <a:pos x="T0" y="T1"/>
                                          </a:cxn>
                                          <a:cxn ang="T79">
                                            <a:pos x="T2" y="T3"/>
                                          </a:cxn>
                                          <a:cxn ang="T80">
                                            <a:pos x="T4" y="T5"/>
                                          </a:cxn>
                                          <a:cxn ang="T81">
                                            <a:pos x="T6" y="T7"/>
                                          </a:cxn>
                                          <a:cxn ang="T82">
                                            <a:pos x="T8" y="T9"/>
                                          </a:cxn>
                                          <a:cxn ang="T83">
                                            <a:pos x="T10" y="T11"/>
                                          </a:cxn>
                                          <a:cxn ang="T84">
                                            <a:pos x="T12" y="T13"/>
                                          </a:cxn>
                                          <a:cxn ang="T85">
                                            <a:pos x="T14" y="T15"/>
                                          </a:cxn>
                                          <a:cxn ang="T86">
                                            <a:pos x="T16" y="T17"/>
                                          </a:cxn>
                                          <a:cxn ang="T87">
                                            <a:pos x="T18" y="T19"/>
                                          </a:cxn>
                                          <a:cxn ang="T88">
                                            <a:pos x="T20" y="T21"/>
                                          </a:cxn>
                                          <a:cxn ang="T89">
                                            <a:pos x="T22" y="T23"/>
                                          </a:cxn>
                                          <a:cxn ang="T90">
                                            <a:pos x="T24" y="T25"/>
                                          </a:cxn>
                                          <a:cxn ang="T91">
                                            <a:pos x="T26" y="T27"/>
                                          </a:cxn>
                                          <a:cxn ang="T92">
                                            <a:pos x="T28" y="T29"/>
                                          </a:cxn>
                                          <a:cxn ang="T93">
                                            <a:pos x="T30" y="T31"/>
                                          </a:cxn>
                                          <a:cxn ang="T94">
                                            <a:pos x="T32" y="T33"/>
                                          </a:cxn>
                                          <a:cxn ang="T95">
                                            <a:pos x="T34" y="T35"/>
                                          </a:cxn>
                                          <a:cxn ang="T96">
                                            <a:pos x="T36" y="T37"/>
                                          </a:cxn>
                                          <a:cxn ang="T97">
                                            <a:pos x="T38" y="T39"/>
                                          </a:cxn>
                                          <a:cxn ang="T98">
                                            <a:pos x="T40" y="T41"/>
                                          </a:cxn>
                                          <a:cxn ang="T99">
                                            <a:pos x="T42" y="T43"/>
                                          </a:cxn>
                                          <a:cxn ang="T100">
                                            <a:pos x="T44" y="T45"/>
                                          </a:cxn>
                                          <a:cxn ang="T101">
                                            <a:pos x="T46" y="T47"/>
                                          </a:cxn>
                                          <a:cxn ang="T102">
                                            <a:pos x="T48" y="T49"/>
                                          </a:cxn>
                                          <a:cxn ang="T103">
                                            <a:pos x="T50" y="T51"/>
                                          </a:cxn>
                                          <a:cxn ang="T104">
                                            <a:pos x="T52" y="T53"/>
                                          </a:cxn>
                                          <a:cxn ang="T105">
                                            <a:pos x="T54" y="T55"/>
                                          </a:cxn>
                                          <a:cxn ang="T106">
                                            <a:pos x="T56" y="T57"/>
                                          </a:cxn>
                                          <a:cxn ang="T107">
                                            <a:pos x="T58" y="T59"/>
                                          </a:cxn>
                                          <a:cxn ang="T108">
                                            <a:pos x="T60" y="T61"/>
                                          </a:cxn>
                                          <a:cxn ang="T109">
                                            <a:pos x="T62" y="T63"/>
                                          </a:cxn>
                                          <a:cxn ang="T110">
                                            <a:pos x="T64" y="T65"/>
                                          </a:cxn>
                                          <a:cxn ang="T111">
                                            <a:pos x="T66" y="T67"/>
                                          </a:cxn>
                                          <a:cxn ang="T112">
                                            <a:pos x="T68" y="T69"/>
                                          </a:cxn>
                                          <a:cxn ang="T113">
                                            <a:pos x="T70" y="T71"/>
                                          </a:cxn>
                                          <a:cxn ang="T114">
                                            <a:pos x="T72" y="T73"/>
                                          </a:cxn>
                                          <a:cxn ang="T115">
                                            <a:pos x="T74" y="T75"/>
                                          </a:cxn>
                                          <a:cxn ang="T116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Skills in circle icon" o:spid="_x0000_s1026" o:spt="203" alt="Skill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">
                            <o:lock v:ext="edit" aspectratio="f"/>
                            <v:shape id="Skills icon circle" o:spid="_x0000_s1026" o:spt="100" alt="Skills icon circle" style="position:absolute;left:0;top:0;height:171;width:171;" fillcolor="#007FAA [3208]" filled="t" stroked="f" coordsize="3246,3246" o:gfxdata="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a2yLvQAA&#10;ANsAAAAPAAAAAAAAAAEAIAAAACIAAABkcnMvZG93bnJldi54bWxQSwECFAAUAAAACACHTuJAMy8F&#10;njsAAAA5AAAAEAAAAAAAAAABACAAAAAMAQAAZHJzL3NoYXBleG1sLnhtbFBLBQYAAAAABgAGAFsB&#10;AAC2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      <v:path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/>
                              <v:fill on="t" focussize="0,0"/>
                              <v:stroke on="f"/>
                              <v:imagedata o:title=""/>
                              <o:lock v:ext="edit" aspectratio="f"/>
                            </v:shape>
                            <v:shape id="Skills icon symbol part 1" o:spid="_x0000_s1026" o:spt="100" alt="Skills icon symbol part 1" style="position:absolute;left:109;top:111;height:4;width:4;" fillcolor="#FFFFFF [3228]" filled="t" stroked="f" coordsize="70,70" o:gfxdata="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ktTK8AAAA&#10;2wAAAA8AAAAAAAAAAQAgAAAAIgAAAGRycy9kb3ducmV2LnhtbFBLAQIUABQAAAAIAIdO4kAzLwWe&#10;OwAAADkAAAAQAAAAAAAAAAEAIAAAAAsBAABkcnMvc2hhcGV4bWwueG1sUEsFBgAAAAAGAAYAWwEA&#10;ALUDAAAAAA==&#10;" path="m35,0l49,2,60,10,67,21,70,35,67,48,60,60,49,67,35,70,21,67,10,60,3,48,0,35,3,21,10,10,21,2,35,0xe">
                              <v:path o:connectlocs="0,0;0,0;0,0;0,0;0,0;0,0;0,0;0,0;0,0;0,0;0,0;0,0;0,0;0,0;0,0;0,0;0,0" o:connectangles="0,0,0,0,0,0,0,0,0,0,0,0,0,0,0,0,0"/>
                              <v:fill on="t" focussize="0,0"/>
                              <v:stroke on="f"/>
                              <v:imagedata o:title=""/>
                              <o:lock v:ext="edit" aspectratio="f"/>
                            </v:shape>
                            <v:shape id="Skills icon symbol part 2" o:spid="_x0000_s1026" o:spt="100" alt="Skills icon symbol part 2" style="position:absolute;left:49;top:51;height:71;width:72;" fillcolor="#FFFFFF [3228]" filled="t" stroked="f" coordsize="1362,1356" o:gfxdata="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Qyvp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      <v:path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              <v:fill on="t" focussize="0,0"/>
                              <v:stroke on="f"/>
                              <v:imagedata o:title=""/>
                              <o:lock v:ext="edit" aspectratio="f"/>
                            </v:shape>
                            <v:shape id="Skills icon symbol part 3" o:spid="_x0000_s1026" o:spt="100" alt="Skills icon symbol part 3" style="position:absolute;left:89;top:49;height:34;width:34;" fillcolor="#FFFFFF [3228]" filled="t" stroked="f" coordsize="640,662" o:gfxdata="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hwEa5AAAA2wAA&#10;AA8AAAAAAAAAAQAgAAAAIgAAAGRycy9kb3ducmV2LnhtbFBLAQIUABQAAAAIAIdO4kAzLwWeOwAA&#10;ADkAAAAQAAAAAAAAAAEAIAAAAAgBAABkcnMvc2hhcGV4bWwueG1sUEsFBgAAAAAGAAYAWwEAALID&#10;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      <v:path o:connectlocs="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"/>
                              <v:fill on="t" focussize="0,0"/>
                              <v:stroke on="f"/>
                              <v:imagedata o:title=""/>
                              <o:lock v:ext="edit" aspectratio="f"/>
                            </v:shape>
                            <v:shape id="Skills icon symbol part 4" o:spid="_x0000_s1026" o:spt="100" alt="Skills icon symbol part 4" style="position:absolute;left:52;top:93;height:32;width:30;" fillcolor="#FFFFFF [3228]" filled="t" stroked="f" coordsize="578,601" o:gfxdata="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jeBugAAANsA&#10;AAAPAAAAAAAAAAEAIAAAACIAAABkcnMvZG93bnJldi54bWxQSwECFAAUAAAACACHTuJAMy8FnjsA&#10;AAA5AAAAEAAAAAAAAAABACAAAAAJAQAAZHJzL3NoYXBleG1sLnhtbFBLBQYAAAAABgAGAFsBAACz&#10;AwAAAAA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              <v:fill on="t" focussize="0,0"/>
                              <v:stroke on="f"/>
                              <v:imagedata o:title=""/>
                              <o:lock v:ext="edit" aspectratio="f"/>
                            </v:shap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87" w:type="dxa"/>
                </w:tcPr>
                <w:p w14:paraId="250EA08F">
                  <w:pPr>
                    <w:pStyle w:val="2"/>
                    <w:outlineLvl w:val="0"/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402590</wp:posOffset>
                            </wp:positionV>
                            <wp:extent cx="5537200" cy="0"/>
                            <wp:effectExtent l="0" t="0" r="0" b="0"/>
                            <wp:wrapNone/>
                            <wp:docPr id="23" name="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 bwMode="auto">
                                    <a:xfrm>
                                      <a:off x="0" y="0"/>
                                      <a:ext cx="553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 117" o:spid="_x0000_s1026" o:spt="32" type="#_x0000_t32" style="position:absolute;left:0pt;margin-left:0.5pt;margin-top:31.7pt;height:0pt;width:436pt;z-index:251662336;mso-width-relative:page;mso-height-relative:page;" filled="f" stroked="t" coordsize="21600,21600" o:gfxdata="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tdXxtQAAAAHAQAADwAAAAAAAAABACAAAAAiAAAAZHJzL2Rvd25yZXYueG1sUEsBAhQAFAAAAAgA&#10;h07iQBOnuXu3AQAAegMAAA4AAAAAAAAAAQAgAAAAIwEAAGRycy9lMm9Eb2MueG1sUEsFBgAAAAAG&#10;AAYAWQEAAEw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t>SKILLS</w:t>
                  </w:r>
                </w:p>
              </w:tc>
            </w:tr>
          </w:tbl>
          <w:p w14:paraId="4E777F14">
            <w:pPr>
              <w:pStyle w:val="66"/>
            </w:pPr>
          </w:p>
        </w:tc>
        <w:tc>
          <w:tcPr>
            <w:tcW w:w="8587" w:type="dxa"/>
          </w:tcPr>
          <w:p w14:paraId="595308EB">
            <w:pPr>
              <w:pStyle w:val="2"/>
              <w:outlineLvl w:val="0"/>
            </w:pPr>
          </w:p>
        </w:tc>
      </w:tr>
    </w:tbl>
    <w:tbl>
      <w:tblPr>
        <w:tblStyle w:val="4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4320"/>
      </w:tblGrid>
      <w:tr w14:paraId="772B4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</w:tcPr>
          <w:p w14:paraId="044A2861">
            <w:pPr>
              <w:pStyle w:val="27"/>
              <w:numPr>
                <w:ilvl w:val="0"/>
                <w:numId w:val="0"/>
              </w:numPr>
              <w:spacing w:after="80"/>
              <w:ind w:left="360"/>
            </w:pPr>
          </w:p>
          <w:p w14:paraId="05B47580">
            <w:pPr>
              <w:pStyle w:val="27"/>
              <w:spacing w:after="80"/>
            </w:pPr>
            <w:r>
              <w:rPr>
                <w:rFonts w:hint="default"/>
                <w:lang w:val="en-US"/>
              </w:rPr>
              <w:t>Web Development</w:t>
            </w:r>
          </w:p>
          <w:p w14:paraId="4DD812D7">
            <w:pPr>
              <w:pStyle w:val="27"/>
              <w:spacing w:after="80"/>
            </w:pPr>
            <w:r>
              <w:rPr>
                <w:rFonts w:hint="default"/>
                <w:lang w:val="en-US"/>
              </w:rPr>
              <w:t>Data Management and Analysis</w:t>
            </w:r>
          </w:p>
          <w:p w14:paraId="11FBDF01">
            <w:pPr>
              <w:pStyle w:val="27"/>
              <w:spacing w:after="80"/>
            </w:pPr>
            <w:r>
              <w:t>Basic French</w:t>
            </w:r>
          </w:p>
          <w:p w14:paraId="2A1F9768">
            <w:pPr>
              <w:pStyle w:val="27"/>
              <w:spacing w:after="80"/>
            </w:pPr>
            <w:r>
              <w:rPr>
                <w:rFonts w:hint="default"/>
                <w:lang w:val="en-US"/>
              </w:rPr>
              <w:t>Mobile Development</w:t>
            </w:r>
          </w:p>
          <w:p w14:paraId="686D248B">
            <w:pPr>
              <w:pStyle w:val="27"/>
              <w:spacing w:after="80"/>
            </w:pPr>
            <w:r>
              <w:t>Meticulous</w:t>
            </w:r>
          </w:p>
          <w:p w14:paraId="1C0A6298">
            <w:pPr>
              <w:pStyle w:val="27"/>
              <w:spacing w:after="80"/>
            </w:pPr>
            <w:r>
              <w:t>Adaptability</w:t>
            </w:r>
          </w:p>
          <w:p w14:paraId="7682FBE2">
            <w:pPr>
              <w:pStyle w:val="27"/>
              <w:spacing w:after="80"/>
            </w:pPr>
            <w:r>
              <w:t>Firebase</w:t>
            </w:r>
          </w:p>
          <w:p w14:paraId="6EF1FC34">
            <w:pPr>
              <w:pStyle w:val="27"/>
              <w:spacing w:after="80"/>
            </w:pPr>
            <w:r>
              <w:t>Git &amp; GitHub</w:t>
            </w:r>
          </w:p>
          <w:p w14:paraId="1D449E52">
            <w:pPr>
              <w:pStyle w:val="27"/>
              <w:spacing w:after="80"/>
            </w:pPr>
            <w:r>
              <w:t>UI/UX design</w:t>
            </w:r>
          </w:p>
          <w:p w14:paraId="692A46F0">
            <w:pPr>
              <w:pStyle w:val="27"/>
              <w:spacing w:after="80"/>
            </w:pPr>
            <w:r>
              <w:t>Problem-solving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  <w:p w14:paraId="2AC1C1DC">
            <w:pPr>
              <w:pStyle w:val="27"/>
              <w:numPr>
                <w:ilvl w:val="0"/>
                <w:numId w:val="0"/>
              </w:numPr>
              <w:spacing w:after="80"/>
              <w:ind w:leftChars="0"/>
            </w:pPr>
          </w:p>
          <w:p w14:paraId="3E99E87D">
            <w:pPr>
              <w:pStyle w:val="27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3178D382">
            <w:pPr>
              <w:pStyle w:val="27"/>
              <w:numPr>
                <w:ilvl w:val="0"/>
                <w:numId w:val="0"/>
              </w:numPr>
              <w:spacing w:after="80"/>
              <w:ind w:left="360"/>
            </w:pPr>
          </w:p>
          <w:p w14:paraId="035702BD">
            <w:pPr>
              <w:pStyle w:val="27"/>
              <w:spacing w:after="80"/>
            </w:pPr>
            <w:r>
              <w:t>Adaptability</w:t>
            </w:r>
          </w:p>
          <w:p w14:paraId="3C10BE57">
            <w:pPr>
              <w:pStyle w:val="27"/>
              <w:spacing w:after="80"/>
            </w:pPr>
            <w:r>
              <w:t>Quick Learner</w:t>
            </w:r>
          </w:p>
          <w:p w14:paraId="6962D37D">
            <w:pPr>
              <w:pStyle w:val="27"/>
              <w:spacing w:after="80"/>
            </w:pPr>
            <w:r>
              <w:t>Team player</w:t>
            </w:r>
          </w:p>
          <w:p w14:paraId="0F5851FB">
            <w:pPr>
              <w:pStyle w:val="27"/>
              <w:spacing w:after="80"/>
            </w:pPr>
            <w:r>
              <w:t>Time Management</w:t>
            </w:r>
          </w:p>
          <w:p w14:paraId="4A4DCF6B">
            <w:pPr>
              <w:pStyle w:val="27"/>
              <w:spacing w:after="80"/>
            </w:pPr>
            <w:r>
              <w:t>Ability to work well under pressure.</w:t>
            </w:r>
          </w:p>
          <w:p w14:paraId="29842EDD">
            <w:pPr>
              <w:pStyle w:val="27"/>
              <w:spacing w:after="80"/>
            </w:pPr>
            <w:r>
              <w:t xml:space="preserve">Good verbal and written communication </w:t>
            </w:r>
          </w:p>
          <w:p w14:paraId="261B0F6B">
            <w:pPr>
              <w:pStyle w:val="27"/>
              <w:numPr>
                <w:ilvl w:val="0"/>
                <w:numId w:val="0"/>
              </w:numPr>
              <w:spacing w:after="80"/>
            </w:pPr>
          </w:p>
        </w:tc>
      </w:tr>
    </w:tbl>
    <w:p w14:paraId="45C1A99B">
      <w:pPr>
        <w:pStyle w:val="3"/>
      </w:pPr>
    </w:p>
    <w:p w14:paraId="7B9F6203">
      <w:pPr>
        <w:pStyle w:val="27"/>
        <w:numPr>
          <w:ilvl w:val="0"/>
          <w:numId w:val="0"/>
        </w:numPr>
        <w:ind w:left="360"/>
      </w:pPr>
    </w:p>
    <w:tbl>
      <w:tblPr>
        <w:tblStyle w:val="34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 w14:paraId="7AEEF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right w:w="216" w:type="dxa"/>
            </w:tcMar>
            <w:vAlign w:val="bottom"/>
          </w:tcPr>
          <w:p w14:paraId="561662AE">
            <w:pPr>
              <w:pStyle w:val="66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6" name=" 145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accent5"/>
                              </a:solidFill>
                            </wpg:grpSpPr>
                            <wps:wsp>
                              <wps:cNvPr id="17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5 w 3246"/>
                                    <a:gd name="T1" fmla="*/ 0 h 3246"/>
                                    <a:gd name="T2" fmla="*/ 5 w 3246"/>
                                    <a:gd name="T3" fmla="*/ 0 h 3246"/>
                                    <a:gd name="T4" fmla="*/ 6 w 3246"/>
                                    <a:gd name="T5" fmla="*/ 0 h 3246"/>
                                    <a:gd name="T6" fmla="*/ 6 w 3246"/>
                                    <a:gd name="T7" fmla="*/ 0 h 3246"/>
                                    <a:gd name="T8" fmla="*/ 7 w 3246"/>
                                    <a:gd name="T9" fmla="*/ 1 h 3246"/>
                                    <a:gd name="T10" fmla="*/ 7 w 3246"/>
                                    <a:gd name="T11" fmla="*/ 1 h 3246"/>
                                    <a:gd name="T12" fmla="*/ 8 w 3246"/>
                                    <a:gd name="T13" fmla="*/ 1 h 3246"/>
                                    <a:gd name="T14" fmla="*/ 8 w 3246"/>
                                    <a:gd name="T15" fmla="*/ 2 h 3246"/>
                                    <a:gd name="T16" fmla="*/ 8 w 3246"/>
                                    <a:gd name="T17" fmla="*/ 2 h 3246"/>
                                    <a:gd name="T18" fmla="*/ 9 w 3246"/>
                                    <a:gd name="T19" fmla="*/ 3 h 3246"/>
                                    <a:gd name="T20" fmla="*/ 9 w 3246"/>
                                    <a:gd name="T21" fmla="*/ 3 h 3246"/>
                                    <a:gd name="T22" fmla="*/ 9 w 3246"/>
                                    <a:gd name="T23" fmla="*/ 4 h 3246"/>
                                    <a:gd name="T24" fmla="*/ 9 w 3246"/>
                                    <a:gd name="T25" fmla="*/ 4 h 3246"/>
                                    <a:gd name="T26" fmla="*/ 9 w 3246"/>
                                    <a:gd name="T27" fmla="*/ 5 h 3246"/>
                                    <a:gd name="T28" fmla="*/ 9 w 3246"/>
                                    <a:gd name="T29" fmla="*/ 5 h 3246"/>
                                    <a:gd name="T30" fmla="*/ 9 w 3246"/>
                                    <a:gd name="T31" fmla="*/ 6 h 3246"/>
                                    <a:gd name="T32" fmla="*/ 9 w 3246"/>
                                    <a:gd name="T33" fmla="*/ 6 h 3246"/>
                                    <a:gd name="T34" fmla="*/ 8 w 3246"/>
                                    <a:gd name="T35" fmla="*/ 7 h 3246"/>
                                    <a:gd name="T36" fmla="*/ 8 w 3246"/>
                                    <a:gd name="T37" fmla="*/ 7 h 3246"/>
                                    <a:gd name="T38" fmla="*/ 8 w 3246"/>
                                    <a:gd name="T39" fmla="*/ 8 h 3246"/>
                                    <a:gd name="T40" fmla="*/ 7 w 3246"/>
                                    <a:gd name="T41" fmla="*/ 8 h 3246"/>
                                    <a:gd name="T42" fmla="*/ 7 w 3246"/>
                                    <a:gd name="T43" fmla="*/ 8 h 3246"/>
                                    <a:gd name="T44" fmla="*/ 6 w 3246"/>
                                    <a:gd name="T45" fmla="*/ 9 h 3246"/>
                                    <a:gd name="T46" fmla="*/ 6 w 3246"/>
                                    <a:gd name="T47" fmla="*/ 9 h 3246"/>
                                    <a:gd name="T48" fmla="*/ 5 w 3246"/>
                                    <a:gd name="T49" fmla="*/ 9 h 3246"/>
                                    <a:gd name="T50" fmla="*/ 5 w 3246"/>
                                    <a:gd name="T51" fmla="*/ 9 h 3246"/>
                                    <a:gd name="T52" fmla="*/ 4 w 3246"/>
                                    <a:gd name="T53" fmla="*/ 9 h 3246"/>
                                    <a:gd name="T54" fmla="*/ 4 w 3246"/>
                                    <a:gd name="T55" fmla="*/ 9 h 3246"/>
                                    <a:gd name="T56" fmla="*/ 3 w 3246"/>
                                    <a:gd name="T57" fmla="*/ 9 h 3246"/>
                                    <a:gd name="T58" fmla="*/ 3 w 3246"/>
                                    <a:gd name="T59" fmla="*/ 9 h 3246"/>
                                    <a:gd name="T60" fmla="*/ 2 w 3246"/>
                                    <a:gd name="T61" fmla="*/ 8 h 3246"/>
                                    <a:gd name="T62" fmla="*/ 2 w 3246"/>
                                    <a:gd name="T63" fmla="*/ 8 h 3246"/>
                                    <a:gd name="T64" fmla="*/ 1 w 3246"/>
                                    <a:gd name="T65" fmla="*/ 8 h 3246"/>
                                    <a:gd name="T66" fmla="*/ 1 w 3246"/>
                                    <a:gd name="T67" fmla="*/ 7 h 3246"/>
                                    <a:gd name="T68" fmla="*/ 1 w 3246"/>
                                    <a:gd name="T69" fmla="*/ 7 h 3246"/>
                                    <a:gd name="T70" fmla="*/ 0 w 3246"/>
                                    <a:gd name="T71" fmla="*/ 6 h 3246"/>
                                    <a:gd name="T72" fmla="*/ 0 w 3246"/>
                                    <a:gd name="T73" fmla="*/ 6 h 3246"/>
                                    <a:gd name="T74" fmla="*/ 0 w 3246"/>
                                    <a:gd name="T75" fmla="*/ 5 h 3246"/>
                                    <a:gd name="T76" fmla="*/ 0 w 3246"/>
                                    <a:gd name="T77" fmla="*/ 5 h 3246"/>
                                    <a:gd name="T78" fmla="*/ 0 w 3246"/>
                                    <a:gd name="T79" fmla="*/ 4 h 3246"/>
                                    <a:gd name="T80" fmla="*/ 0 w 3246"/>
                                    <a:gd name="T81" fmla="*/ 4 h 3246"/>
                                    <a:gd name="T82" fmla="*/ 0 w 3246"/>
                                    <a:gd name="T83" fmla="*/ 3 h 3246"/>
                                    <a:gd name="T84" fmla="*/ 0 w 3246"/>
                                    <a:gd name="T85" fmla="*/ 3 h 3246"/>
                                    <a:gd name="T86" fmla="*/ 1 w 3246"/>
                                    <a:gd name="T87" fmla="*/ 2 h 3246"/>
                                    <a:gd name="T88" fmla="*/ 1 w 3246"/>
                                    <a:gd name="T89" fmla="*/ 2 h 3246"/>
                                    <a:gd name="T90" fmla="*/ 1 w 3246"/>
                                    <a:gd name="T91" fmla="*/ 1 h 3246"/>
                                    <a:gd name="T92" fmla="*/ 2 w 3246"/>
                                    <a:gd name="T93" fmla="*/ 1 h 3246"/>
                                    <a:gd name="T94" fmla="*/ 2 w 3246"/>
                                    <a:gd name="T95" fmla="*/ 1 h 3246"/>
                                    <a:gd name="T96" fmla="*/ 3 w 3246"/>
                                    <a:gd name="T97" fmla="*/ 0 h 3246"/>
                                    <a:gd name="T98" fmla="*/ 3 w 3246"/>
                                    <a:gd name="T99" fmla="*/ 0 h 3246"/>
                                    <a:gd name="T100" fmla="*/ 4 w 3246"/>
                                    <a:gd name="T101" fmla="*/ 0 h 3246"/>
                                    <a:gd name="T102" fmla="*/ 4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Experience icon symbol" descr="Experience icon symbol"/>
                              <wps:cNvSpPr/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0 w 1395"/>
                                    <a:gd name="T1" fmla="*/ 3 h 1106"/>
                                    <a:gd name="T2" fmla="*/ 0 w 1395"/>
                                    <a:gd name="T3" fmla="*/ 3 h 1106"/>
                                    <a:gd name="T4" fmla="*/ 4 w 1395"/>
                                    <a:gd name="T5" fmla="*/ 3 h 1106"/>
                                    <a:gd name="T6" fmla="*/ 4 w 1395"/>
                                    <a:gd name="T7" fmla="*/ 2 h 1106"/>
                                    <a:gd name="T8" fmla="*/ 4 w 1395"/>
                                    <a:gd name="T9" fmla="*/ 2 h 1106"/>
                                    <a:gd name="T10" fmla="*/ 3 w 1395"/>
                                    <a:gd name="T11" fmla="*/ 2 h 1106"/>
                                    <a:gd name="T12" fmla="*/ 2 w 1395"/>
                                    <a:gd name="T13" fmla="*/ 2 h 1106"/>
                                    <a:gd name="T14" fmla="*/ 2 w 1395"/>
                                    <a:gd name="T15" fmla="*/ 2 h 1106"/>
                                    <a:gd name="T16" fmla="*/ 2 w 1395"/>
                                    <a:gd name="T17" fmla="*/ 2 h 1106"/>
                                    <a:gd name="T18" fmla="*/ 2 w 1395"/>
                                    <a:gd name="T19" fmla="*/ 2 h 1106"/>
                                    <a:gd name="T20" fmla="*/ 0 w 1395"/>
                                    <a:gd name="T21" fmla="*/ 2 h 1106"/>
                                    <a:gd name="T22" fmla="*/ 0 w 1395"/>
                                    <a:gd name="T23" fmla="*/ 2 h 1106"/>
                                    <a:gd name="T24" fmla="*/ 4 w 1395"/>
                                    <a:gd name="T25" fmla="*/ 1 h 1106"/>
                                    <a:gd name="T26" fmla="*/ 0 w 1395"/>
                                    <a:gd name="T27" fmla="*/ 1 h 1106"/>
                                    <a:gd name="T28" fmla="*/ 0 w 1395"/>
                                    <a:gd name="T29" fmla="*/ 1 h 1106"/>
                                    <a:gd name="T30" fmla="*/ 0 w 1395"/>
                                    <a:gd name="T31" fmla="*/ 2 h 1106"/>
                                    <a:gd name="T32" fmla="*/ 0 w 1395"/>
                                    <a:gd name="T33" fmla="*/ 2 h 1106"/>
                                    <a:gd name="T34" fmla="*/ 1 w 1395"/>
                                    <a:gd name="T35" fmla="*/ 2 h 1106"/>
                                    <a:gd name="T36" fmla="*/ 2 w 1395"/>
                                    <a:gd name="T37" fmla="*/ 2 h 1106"/>
                                    <a:gd name="T38" fmla="*/ 2 w 1395"/>
                                    <a:gd name="T39" fmla="*/ 1 h 1106"/>
                                    <a:gd name="T40" fmla="*/ 2 w 1395"/>
                                    <a:gd name="T41" fmla="*/ 1 h 1106"/>
                                    <a:gd name="T42" fmla="*/ 2 w 1395"/>
                                    <a:gd name="T43" fmla="*/ 2 h 1106"/>
                                    <a:gd name="T44" fmla="*/ 3 w 1395"/>
                                    <a:gd name="T45" fmla="*/ 2 h 1106"/>
                                    <a:gd name="T46" fmla="*/ 4 w 1395"/>
                                    <a:gd name="T47" fmla="*/ 2 h 1106"/>
                                    <a:gd name="T48" fmla="*/ 4 w 1395"/>
                                    <a:gd name="T49" fmla="*/ 1 h 1106"/>
                                    <a:gd name="T50" fmla="*/ 4 w 1395"/>
                                    <a:gd name="T51" fmla="*/ 1 h 1106"/>
                                    <a:gd name="T52" fmla="*/ 4 w 1395"/>
                                    <a:gd name="T53" fmla="*/ 1 h 1106"/>
                                    <a:gd name="T54" fmla="*/ 3 w 1395"/>
                                    <a:gd name="T55" fmla="*/ 1 h 1106"/>
                                    <a:gd name="T56" fmla="*/ 1 w 1395"/>
                                    <a:gd name="T57" fmla="*/ 0 h 1106"/>
                                    <a:gd name="T58" fmla="*/ 3 w 1395"/>
                                    <a:gd name="T59" fmla="*/ 0 h 1106"/>
                                    <a:gd name="T60" fmla="*/ 3 w 1395"/>
                                    <a:gd name="T61" fmla="*/ 0 h 1106"/>
                                    <a:gd name="T62" fmla="*/ 3 w 1395"/>
                                    <a:gd name="T63" fmla="*/ 0 h 1106"/>
                                    <a:gd name="T64" fmla="*/ 4 w 1395"/>
                                    <a:gd name="T65" fmla="*/ 1 h 1106"/>
                                    <a:gd name="T66" fmla="*/ 4 w 1395"/>
                                    <a:gd name="T67" fmla="*/ 1 h 1106"/>
                                    <a:gd name="T68" fmla="*/ 4 w 1395"/>
                                    <a:gd name="T69" fmla="*/ 1 h 1106"/>
                                    <a:gd name="T70" fmla="*/ 4 w 1395"/>
                                    <a:gd name="T71" fmla="*/ 1 h 1106"/>
                                    <a:gd name="T72" fmla="*/ 4 w 1395"/>
                                    <a:gd name="T73" fmla="*/ 3 h 1106"/>
                                    <a:gd name="T74" fmla="*/ 4 w 1395"/>
                                    <a:gd name="T75" fmla="*/ 3 h 1106"/>
                                    <a:gd name="T76" fmla="*/ 4 w 1395"/>
                                    <a:gd name="T77" fmla="*/ 3 h 1106"/>
                                    <a:gd name="T78" fmla="*/ 0 w 1395"/>
                                    <a:gd name="T79" fmla="*/ 3 h 1106"/>
                                    <a:gd name="T80" fmla="*/ 0 w 1395"/>
                                    <a:gd name="T81" fmla="*/ 3 h 1106"/>
                                    <a:gd name="T82" fmla="*/ 0 w 1395"/>
                                    <a:gd name="T83" fmla="*/ 3 h 1106"/>
                                    <a:gd name="T84" fmla="*/ 0 w 1395"/>
                                    <a:gd name="T85" fmla="*/ 3 h 1106"/>
                                    <a:gd name="T86" fmla="*/ 0 w 1395"/>
                                    <a:gd name="T87" fmla="*/ 1 h 1106"/>
                                    <a:gd name="T88" fmla="*/ 0 w 1395"/>
                                    <a:gd name="T89" fmla="*/ 1 h 1106"/>
                                    <a:gd name="T90" fmla="*/ 0 w 1395"/>
                                    <a:gd name="T91" fmla="*/ 1 h 1106"/>
                                    <a:gd name="T92" fmla="*/ 1 w 1395"/>
                                    <a:gd name="T93" fmla="*/ 1 h 1106"/>
                                    <a:gd name="T94" fmla="*/ 1 w 1395"/>
                                    <a:gd name="T95" fmla="*/ 0 h 1106"/>
                                    <a:gd name="T96" fmla="*/ 1 w 1395"/>
                                    <a:gd name="T97" fmla="*/ 0 h 1106"/>
                                    <a:gd name="T98" fmla="*/ 1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 145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">
                      <o:lock v:ext="edit" aspectratio="f"/>
                      <v:shape id="Experience icon circle" o:spid="_x0000_s1026" o:spt="100" alt="Experience icon circle" style="position:absolute;left:0;top:0;height:171;width:171;" filled="t" stroked="f" coordsize="3246,3246" o:gfxdata="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HYOB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12]" filled="t" stroked="f" coordsize="1395,1106" o:gfxdata="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p3Gi8AAAA&#10;2wAAAA8AAAAAAAAAAQAgAAAAIgAAAGRycy9kb3ducmV2LnhtbFBLAQIUABQAAAAIAIdO4kAzLwWe&#10;OwAAADkAAAAQAAAAAAAAAAEAIAAAAAsBAABkcnMvc2hhcGV4bWwueG1sUEsFBgAAAAAGAAYAWwEA&#10;ALUD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D48494">
            <w:pPr>
              <w:pStyle w:val="2"/>
              <w:outlineLvl w:val="0"/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402590</wp:posOffset>
                      </wp:positionV>
                      <wp:extent cx="5537200" cy="0"/>
                      <wp:effectExtent l="0" t="0" r="0" b="0"/>
                      <wp:wrapNone/>
                      <wp:docPr id="15" name="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53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48" o:spid="_x0000_s1026" o:spt="32" type="#_x0000_t32" style="position:absolute;left:0pt;margin-left:0.5pt;margin-top:31.7pt;height:0pt;width:436pt;z-index:251664384;mso-width-relative:page;mso-height-relative:page;" filled="f" stroked="t" coordsize="21600,21600" o:gfxdata="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tdXxtQAAAAHAQAADwAAAAAAAAABACAAAAAiAAAAZHJzL2Rvd25yZXYueG1sUEsBAhQAFAAAAAgA&#10;h07iQOLS6ya3AQAAegMAAA4AAAAAAAAAAQAgAAAAIwEAAGRycy9lMm9Eb2MueG1sUEsFBgAAAAAG&#10;AAYAWQEAAEw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t xml:space="preserve">Research </w:t>
            </w:r>
            <w:r>
              <w:t>EXPERIENCE</w:t>
            </w:r>
          </w:p>
        </w:tc>
      </w:tr>
    </w:tbl>
    <w:p w14:paraId="000136E4">
      <w:pPr>
        <w:pStyle w:val="3"/>
      </w:pPr>
    </w:p>
    <w:p w14:paraId="4C882807">
      <w:pPr>
        <w:pStyle w:val="3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DATA COLLECTOR</w:t>
      </w:r>
      <w:r>
        <w:rPr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|</w:t>
      </w:r>
      <w:r>
        <w:rPr>
          <w:sz w:val="24"/>
          <w:szCs w:val="24"/>
        </w:rPr>
        <w:t xml:space="preserve"> </w:t>
      </w:r>
      <w:r>
        <w:rPr>
          <w:rStyle w:val="17"/>
          <w:b/>
          <w:sz w:val="24"/>
          <w:szCs w:val="24"/>
        </w:rPr>
        <w:t>CLASSIC SEVEN</w:t>
      </w:r>
      <w:r>
        <w:rPr>
          <w:rStyle w:val="17"/>
          <w:rFonts w:hint="default"/>
          <w:b/>
          <w:sz w:val="24"/>
          <w:szCs w:val="24"/>
          <w:lang w:val="en-US"/>
        </w:rPr>
        <w:t>,</w:t>
      </w:r>
      <w:r>
        <w:rPr>
          <w:rStyle w:val="17"/>
          <w:b/>
          <w:sz w:val="24"/>
          <w:szCs w:val="24"/>
        </w:rPr>
        <w:t xml:space="preserve"> </w:t>
      </w:r>
      <w:r>
        <w:rPr>
          <w:rStyle w:val="17"/>
          <w:rFonts w:hint="default"/>
          <w:b/>
          <w:sz w:val="24"/>
          <w:szCs w:val="24"/>
          <w:lang w:val="en-US"/>
        </w:rPr>
        <w:t>TEXAS, UNITED STATES.</w:t>
      </w:r>
    </w:p>
    <w:p w14:paraId="1E745F8C">
      <w:pPr>
        <w:pStyle w:val="4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JAN 20</w:t>
      </w:r>
      <w:r>
        <w:rPr>
          <w:rFonts w:hint="default"/>
          <w:b/>
          <w:sz w:val="24"/>
          <w:szCs w:val="24"/>
          <w:lang w:val="en-US"/>
        </w:rPr>
        <w:t>21</w:t>
      </w:r>
      <w:r>
        <w:rPr>
          <w:b/>
          <w:sz w:val="24"/>
          <w:szCs w:val="24"/>
        </w:rPr>
        <w:t xml:space="preserve"> – </w:t>
      </w:r>
      <w:r>
        <w:rPr>
          <w:rFonts w:hint="default"/>
          <w:b/>
          <w:sz w:val="24"/>
          <w:szCs w:val="24"/>
          <w:lang w:val="en-US"/>
        </w:rPr>
        <w:t>APRIL 2023</w:t>
      </w:r>
    </w:p>
    <w:p w14:paraId="2ECCCFE1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2"/>
          <w:szCs w:val="22"/>
          <w:lang w:val="en-US"/>
        </w:rPr>
        <w:t>C</w:t>
      </w:r>
      <w:r>
        <w:rPr>
          <w:rFonts w:hint="default" w:ascii="Cambria" w:hAnsi="Cambria" w:eastAsia="SimSun" w:cs="Cambria"/>
          <w:sz w:val="22"/>
          <w:szCs w:val="22"/>
        </w:rPr>
        <w:t>onducted field and online data collection using structured forms, surveys, and mobile applications</w:t>
      </w:r>
    </w:p>
    <w:p w14:paraId="60984E64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2"/>
          <w:szCs w:val="22"/>
          <w:lang w:val="en-US"/>
        </w:rPr>
        <w:t>Gathered, verified, and recorded data from various sources to ensure accuracy and consistency.</w:t>
      </w:r>
    </w:p>
    <w:p w14:paraId="1D4461D1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2"/>
          <w:szCs w:val="22"/>
          <w:lang w:val="en-US"/>
        </w:rPr>
        <w:t>Collaborated with project teams to plan data collection schedules and strategies for maximum coverage.</w:t>
      </w:r>
    </w:p>
    <w:p w14:paraId="5A9B79FC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2"/>
          <w:szCs w:val="22"/>
          <w:lang w:val="en-US"/>
        </w:rPr>
        <w:t>Maintained confidentiality and ethical standards while collecting personal or sensitive information</w:t>
      </w:r>
    </w:p>
    <w:p w14:paraId="7AF20307">
      <w:pPr>
        <w:pStyle w:val="3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ENUMERATOR</w:t>
      </w:r>
      <w:r>
        <w:rPr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|</w:t>
      </w:r>
      <w:r>
        <w:rPr>
          <w:sz w:val="24"/>
          <w:szCs w:val="24"/>
        </w:rPr>
        <w:t xml:space="preserve"> </w:t>
      </w:r>
      <w:r>
        <w:rPr>
          <w:rStyle w:val="17"/>
          <w:rFonts w:hint="default"/>
          <w:b/>
          <w:sz w:val="24"/>
          <w:szCs w:val="24"/>
          <w:lang w:val="en-US"/>
        </w:rPr>
        <w:t>DATAFORCE BY TRANSPERFECT, NEW YORK, US.</w:t>
      </w:r>
    </w:p>
    <w:p w14:paraId="0E8F1E26">
      <w:pPr>
        <w:pStyle w:val="4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JULY</w:t>
      </w:r>
      <w:r>
        <w:rPr>
          <w:b/>
        </w:rPr>
        <w:t xml:space="preserve"> 20</w:t>
      </w:r>
      <w:r>
        <w:rPr>
          <w:rFonts w:hint="default"/>
          <w:b/>
          <w:lang w:val="en-US"/>
        </w:rPr>
        <w:t>24</w:t>
      </w:r>
      <w:r>
        <w:rPr>
          <w:b/>
        </w:rPr>
        <w:t xml:space="preserve"> – </w:t>
      </w:r>
      <w:r>
        <w:rPr>
          <w:rFonts w:hint="default"/>
          <w:b/>
          <w:lang w:val="en-US"/>
        </w:rPr>
        <w:t>SEPT 2024</w:t>
      </w:r>
    </w:p>
    <w:p w14:paraId="6843DA7A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Reviewed and analyzed large volumes of emails to identify and classify content according to predefined categories.</w:t>
      </w:r>
    </w:p>
    <w:p w14:paraId="78762409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Labeled emails accurately to support machine learning model training and AI development.</w:t>
      </w:r>
    </w:p>
    <w:p w14:paraId="595FFA79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Ensured data quality and consistency by cross-checking classified entries and adhering to strict annotation guidelines.</w:t>
      </w:r>
    </w:p>
    <w:p w14:paraId="6A8683B7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Anonymized sensitive information to maintain data privacy and comply with project standards.</w:t>
      </w:r>
    </w:p>
    <w:p w14:paraId="27CCD5AA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Used specialized annotation tools to tag and organize data efficiently.</w:t>
      </w:r>
    </w:p>
    <w:p w14:paraId="7505655F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Followed detailed instructions and project protocols to meet productivity and quality benchmarks.</w:t>
      </w:r>
    </w:p>
    <w:p w14:paraId="2EAFEFAC">
      <w:pPr>
        <w:pStyle w:val="27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Reported unclear cases, technical issues, and anomalies to project leads for resolution.</w:t>
      </w:r>
    </w:p>
    <w:p w14:paraId="2D9D00DD">
      <w:pPr>
        <w:pStyle w:val="27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2"/>
          <w:szCs w:val="22"/>
        </w:rPr>
        <w:t>Met tight deadlines while maintaining a high level of accuracy and attention to detail.</w:t>
      </w:r>
    </w:p>
    <w:p w14:paraId="0A474BF0">
      <w:pPr>
        <w:pStyle w:val="27"/>
        <w:numPr>
          <w:numId w:val="0"/>
        </w:numPr>
        <w:spacing w:after="80" w:line="259" w:lineRule="auto"/>
        <w:contextualSpacing/>
        <w:rPr>
          <w:rFonts w:hint="default" w:ascii="Cambria" w:hAnsi="Cambria" w:cs="Cambria"/>
        </w:rPr>
      </w:pPr>
    </w:p>
    <w:p w14:paraId="47AB6528">
      <w:pPr>
        <w:pStyle w:val="27"/>
        <w:numPr>
          <w:ilvl w:val="0"/>
          <w:numId w:val="0"/>
        </w:numPr>
        <w:ind w:left="360" w:hanging="360"/>
      </w:pPr>
    </w:p>
    <w:tbl>
      <w:tblPr>
        <w:tblStyle w:val="34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 w14:paraId="1E86F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Mar>
              <w:right w:w="216" w:type="dxa"/>
            </w:tcMar>
            <w:vAlign w:val="bottom"/>
          </w:tcPr>
          <w:p w14:paraId="2EF1E821">
            <w:pPr>
              <w:pStyle w:val="66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2" name=" 149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3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5 w 3246"/>
                                    <a:gd name="T1" fmla="*/ 0 h 3246"/>
                                    <a:gd name="T2" fmla="*/ 5 w 3246"/>
                                    <a:gd name="T3" fmla="*/ 0 h 3246"/>
                                    <a:gd name="T4" fmla="*/ 6 w 3246"/>
                                    <a:gd name="T5" fmla="*/ 0 h 3246"/>
                                    <a:gd name="T6" fmla="*/ 6 w 3246"/>
                                    <a:gd name="T7" fmla="*/ 0 h 3246"/>
                                    <a:gd name="T8" fmla="*/ 7 w 3246"/>
                                    <a:gd name="T9" fmla="*/ 1 h 3246"/>
                                    <a:gd name="T10" fmla="*/ 7 w 3246"/>
                                    <a:gd name="T11" fmla="*/ 1 h 3246"/>
                                    <a:gd name="T12" fmla="*/ 8 w 3246"/>
                                    <a:gd name="T13" fmla="*/ 1 h 3246"/>
                                    <a:gd name="T14" fmla="*/ 8 w 3246"/>
                                    <a:gd name="T15" fmla="*/ 2 h 3246"/>
                                    <a:gd name="T16" fmla="*/ 8 w 3246"/>
                                    <a:gd name="T17" fmla="*/ 2 h 3246"/>
                                    <a:gd name="T18" fmla="*/ 9 w 3246"/>
                                    <a:gd name="T19" fmla="*/ 3 h 3246"/>
                                    <a:gd name="T20" fmla="*/ 9 w 3246"/>
                                    <a:gd name="T21" fmla="*/ 3 h 3246"/>
                                    <a:gd name="T22" fmla="*/ 9 w 3246"/>
                                    <a:gd name="T23" fmla="*/ 4 h 3246"/>
                                    <a:gd name="T24" fmla="*/ 9 w 3246"/>
                                    <a:gd name="T25" fmla="*/ 4 h 3246"/>
                                    <a:gd name="T26" fmla="*/ 9 w 3246"/>
                                    <a:gd name="T27" fmla="*/ 5 h 3246"/>
                                    <a:gd name="T28" fmla="*/ 9 w 3246"/>
                                    <a:gd name="T29" fmla="*/ 5 h 3246"/>
                                    <a:gd name="T30" fmla="*/ 9 w 3246"/>
                                    <a:gd name="T31" fmla="*/ 6 h 3246"/>
                                    <a:gd name="T32" fmla="*/ 9 w 3246"/>
                                    <a:gd name="T33" fmla="*/ 6 h 3246"/>
                                    <a:gd name="T34" fmla="*/ 8 w 3246"/>
                                    <a:gd name="T35" fmla="*/ 7 h 3246"/>
                                    <a:gd name="T36" fmla="*/ 8 w 3246"/>
                                    <a:gd name="T37" fmla="*/ 7 h 3246"/>
                                    <a:gd name="T38" fmla="*/ 8 w 3246"/>
                                    <a:gd name="T39" fmla="*/ 8 h 3246"/>
                                    <a:gd name="T40" fmla="*/ 7 w 3246"/>
                                    <a:gd name="T41" fmla="*/ 8 h 3246"/>
                                    <a:gd name="T42" fmla="*/ 7 w 3246"/>
                                    <a:gd name="T43" fmla="*/ 8 h 3246"/>
                                    <a:gd name="T44" fmla="*/ 6 w 3246"/>
                                    <a:gd name="T45" fmla="*/ 9 h 3246"/>
                                    <a:gd name="T46" fmla="*/ 6 w 3246"/>
                                    <a:gd name="T47" fmla="*/ 9 h 3246"/>
                                    <a:gd name="T48" fmla="*/ 5 w 3246"/>
                                    <a:gd name="T49" fmla="*/ 9 h 3246"/>
                                    <a:gd name="T50" fmla="*/ 5 w 3246"/>
                                    <a:gd name="T51" fmla="*/ 9 h 3246"/>
                                    <a:gd name="T52" fmla="*/ 4 w 3246"/>
                                    <a:gd name="T53" fmla="*/ 9 h 3246"/>
                                    <a:gd name="T54" fmla="*/ 4 w 3246"/>
                                    <a:gd name="T55" fmla="*/ 9 h 3246"/>
                                    <a:gd name="T56" fmla="*/ 3 w 3246"/>
                                    <a:gd name="T57" fmla="*/ 9 h 3246"/>
                                    <a:gd name="T58" fmla="*/ 3 w 3246"/>
                                    <a:gd name="T59" fmla="*/ 9 h 3246"/>
                                    <a:gd name="T60" fmla="*/ 2 w 3246"/>
                                    <a:gd name="T61" fmla="*/ 8 h 3246"/>
                                    <a:gd name="T62" fmla="*/ 2 w 3246"/>
                                    <a:gd name="T63" fmla="*/ 8 h 3246"/>
                                    <a:gd name="T64" fmla="*/ 1 w 3246"/>
                                    <a:gd name="T65" fmla="*/ 8 h 3246"/>
                                    <a:gd name="T66" fmla="*/ 1 w 3246"/>
                                    <a:gd name="T67" fmla="*/ 7 h 3246"/>
                                    <a:gd name="T68" fmla="*/ 1 w 3246"/>
                                    <a:gd name="T69" fmla="*/ 7 h 3246"/>
                                    <a:gd name="T70" fmla="*/ 0 w 3246"/>
                                    <a:gd name="T71" fmla="*/ 6 h 3246"/>
                                    <a:gd name="T72" fmla="*/ 0 w 3246"/>
                                    <a:gd name="T73" fmla="*/ 6 h 3246"/>
                                    <a:gd name="T74" fmla="*/ 0 w 3246"/>
                                    <a:gd name="T75" fmla="*/ 5 h 3246"/>
                                    <a:gd name="T76" fmla="*/ 0 w 3246"/>
                                    <a:gd name="T77" fmla="*/ 5 h 3246"/>
                                    <a:gd name="T78" fmla="*/ 0 w 3246"/>
                                    <a:gd name="T79" fmla="*/ 4 h 3246"/>
                                    <a:gd name="T80" fmla="*/ 0 w 3246"/>
                                    <a:gd name="T81" fmla="*/ 4 h 3246"/>
                                    <a:gd name="T82" fmla="*/ 0 w 3246"/>
                                    <a:gd name="T83" fmla="*/ 3 h 3246"/>
                                    <a:gd name="T84" fmla="*/ 0 w 3246"/>
                                    <a:gd name="T85" fmla="*/ 3 h 3246"/>
                                    <a:gd name="T86" fmla="*/ 1 w 3246"/>
                                    <a:gd name="T87" fmla="*/ 2 h 3246"/>
                                    <a:gd name="T88" fmla="*/ 1 w 3246"/>
                                    <a:gd name="T89" fmla="*/ 2 h 3246"/>
                                    <a:gd name="T90" fmla="*/ 1 w 3246"/>
                                    <a:gd name="T91" fmla="*/ 1 h 3246"/>
                                    <a:gd name="T92" fmla="*/ 2 w 3246"/>
                                    <a:gd name="T93" fmla="*/ 1 h 3246"/>
                                    <a:gd name="T94" fmla="*/ 2 w 3246"/>
                                    <a:gd name="T95" fmla="*/ 1 h 3246"/>
                                    <a:gd name="T96" fmla="*/ 3 w 3246"/>
                                    <a:gd name="T97" fmla="*/ 0 h 3246"/>
                                    <a:gd name="T98" fmla="*/ 3 w 3246"/>
                                    <a:gd name="T99" fmla="*/ 0 h 3246"/>
                                    <a:gd name="T100" fmla="*/ 4 w 3246"/>
                                    <a:gd name="T101" fmla="*/ 0 h 3246"/>
                                    <a:gd name="T102" fmla="*/ 4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Experience icon symbol" descr="Experience icon symbol"/>
                              <wps:cNvSpPr/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0 w 1395"/>
                                    <a:gd name="T1" fmla="*/ 3 h 1106"/>
                                    <a:gd name="T2" fmla="*/ 0 w 1395"/>
                                    <a:gd name="T3" fmla="*/ 3 h 1106"/>
                                    <a:gd name="T4" fmla="*/ 4 w 1395"/>
                                    <a:gd name="T5" fmla="*/ 3 h 1106"/>
                                    <a:gd name="T6" fmla="*/ 4 w 1395"/>
                                    <a:gd name="T7" fmla="*/ 2 h 1106"/>
                                    <a:gd name="T8" fmla="*/ 4 w 1395"/>
                                    <a:gd name="T9" fmla="*/ 2 h 1106"/>
                                    <a:gd name="T10" fmla="*/ 3 w 1395"/>
                                    <a:gd name="T11" fmla="*/ 2 h 1106"/>
                                    <a:gd name="T12" fmla="*/ 2 w 1395"/>
                                    <a:gd name="T13" fmla="*/ 2 h 1106"/>
                                    <a:gd name="T14" fmla="*/ 2 w 1395"/>
                                    <a:gd name="T15" fmla="*/ 2 h 1106"/>
                                    <a:gd name="T16" fmla="*/ 2 w 1395"/>
                                    <a:gd name="T17" fmla="*/ 2 h 1106"/>
                                    <a:gd name="T18" fmla="*/ 2 w 1395"/>
                                    <a:gd name="T19" fmla="*/ 2 h 1106"/>
                                    <a:gd name="T20" fmla="*/ 0 w 1395"/>
                                    <a:gd name="T21" fmla="*/ 2 h 1106"/>
                                    <a:gd name="T22" fmla="*/ 0 w 1395"/>
                                    <a:gd name="T23" fmla="*/ 2 h 1106"/>
                                    <a:gd name="T24" fmla="*/ 4 w 1395"/>
                                    <a:gd name="T25" fmla="*/ 1 h 1106"/>
                                    <a:gd name="T26" fmla="*/ 0 w 1395"/>
                                    <a:gd name="T27" fmla="*/ 1 h 1106"/>
                                    <a:gd name="T28" fmla="*/ 0 w 1395"/>
                                    <a:gd name="T29" fmla="*/ 1 h 1106"/>
                                    <a:gd name="T30" fmla="*/ 0 w 1395"/>
                                    <a:gd name="T31" fmla="*/ 2 h 1106"/>
                                    <a:gd name="T32" fmla="*/ 0 w 1395"/>
                                    <a:gd name="T33" fmla="*/ 2 h 1106"/>
                                    <a:gd name="T34" fmla="*/ 1 w 1395"/>
                                    <a:gd name="T35" fmla="*/ 2 h 1106"/>
                                    <a:gd name="T36" fmla="*/ 2 w 1395"/>
                                    <a:gd name="T37" fmla="*/ 2 h 1106"/>
                                    <a:gd name="T38" fmla="*/ 2 w 1395"/>
                                    <a:gd name="T39" fmla="*/ 1 h 1106"/>
                                    <a:gd name="T40" fmla="*/ 2 w 1395"/>
                                    <a:gd name="T41" fmla="*/ 1 h 1106"/>
                                    <a:gd name="T42" fmla="*/ 2 w 1395"/>
                                    <a:gd name="T43" fmla="*/ 2 h 1106"/>
                                    <a:gd name="T44" fmla="*/ 3 w 1395"/>
                                    <a:gd name="T45" fmla="*/ 2 h 1106"/>
                                    <a:gd name="T46" fmla="*/ 4 w 1395"/>
                                    <a:gd name="T47" fmla="*/ 2 h 1106"/>
                                    <a:gd name="T48" fmla="*/ 4 w 1395"/>
                                    <a:gd name="T49" fmla="*/ 1 h 1106"/>
                                    <a:gd name="T50" fmla="*/ 4 w 1395"/>
                                    <a:gd name="T51" fmla="*/ 1 h 1106"/>
                                    <a:gd name="T52" fmla="*/ 4 w 1395"/>
                                    <a:gd name="T53" fmla="*/ 1 h 1106"/>
                                    <a:gd name="T54" fmla="*/ 3 w 1395"/>
                                    <a:gd name="T55" fmla="*/ 1 h 1106"/>
                                    <a:gd name="T56" fmla="*/ 1 w 1395"/>
                                    <a:gd name="T57" fmla="*/ 0 h 1106"/>
                                    <a:gd name="T58" fmla="*/ 3 w 1395"/>
                                    <a:gd name="T59" fmla="*/ 0 h 1106"/>
                                    <a:gd name="T60" fmla="*/ 3 w 1395"/>
                                    <a:gd name="T61" fmla="*/ 0 h 1106"/>
                                    <a:gd name="T62" fmla="*/ 3 w 1395"/>
                                    <a:gd name="T63" fmla="*/ 0 h 1106"/>
                                    <a:gd name="T64" fmla="*/ 4 w 1395"/>
                                    <a:gd name="T65" fmla="*/ 1 h 1106"/>
                                    <a:gd name="T66" fmla="*/ 4 w 1395"/>
                                    <a:gd name="T67" fmla="*/ 1 h 1106"/>
                                    <a:gd name="T68" fmla="*/ 4 w 1395"/>
                                    <a:gd name="T69" fmla="*/ 1 h 1106"/>
                                    <a:gd name="T70" fmla="*/ 4 w 1395"/>
                                    <a:gd name="T71" fmla="*/ 1 h 1106"/>
                                    <a:gd name="T72" fmla="*/ 4 w 1395"/>
                                    <a:gd name="T73" fmla="*/ 3 h 1106"/>
                                    <a:gd name="T74" fmla="*/ 4 w 1395"/>
                                    <a:gd name="T75" fmla="*/ 3 h 1106"/>
                                    <a:gd name="T76" fmla="*/ 4 w 1395"/>
                                    <a:gd name="T77" fmla="*/ 3 h 1106"/>
                                    <a:gd name="T78" fmla="*/ 0 w 1395"/>
                                    <a:gd name="T79" fmla="*/ 3 h 1106"/>
                                    <a:gd name="T80" fmla="*/ 0 w 1395"/>
                                    <a:gd name="T81" fmla="*/ 3 h 1106"/>
                                    <a:gd name="T82" fmla="*/ 0 w 1395"/>
                                    <a:gd name="T83" fmla="*/ 3 h 1106"/>
                                    <a:gd name="T84" fmla="*/ 0 w 1395"/>
                                    <a:gd name="T85" fmla="*/ 3 h 1106"/>
                                    <a:gd name="T86" fmla="*/ 0 w 1395"/>
                                    <a:gd name="T87" fmla="*/ 1 h 1106"/>
                                    <a:gd name="T88" fmla="*/ 0 w 1395"/>
                                    <a:gd name="T89" fmla="*/ 1 h 1106"/>
                                    <a:gd name="T90" fmla="*/ 0 w 1395"/>
                                    <a:gd name="T91" fmla="*/ 1 h 1106"/>
                                    <a:gd name="T92" fmla="*/ 1 w 1395"/>
                                    <a:gd name="T93" fmla="*/ 1 h 1106"/>
                                    <a:gd name="T94" fmla="*/ 1 w 1395"/>
                                    <a:gd name="T95" fmla="*/ 0 h 1106"/>
                                    <a:gd name="T96" fmla="*/ 1 w 1395"/>
                                    <a:gd name="T97" fmla="*/ 0 h 1106"/>
                                    <a:gd name="T98" fmla="*/ 1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 149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">
                      <o:lock v:ext="edit" aspectratio="f"/>
                      <v:shape id="Experience icon circle" o:spid="_x0000_s1026" o:spt="100" alt="Experience icon circle" style="position:absolute;left:0;top:0;height:171;width:171;" fillcolor="#007FAA [3208]" filled="t" stroked="f" coordsize="3246,3246" o:gfxdata="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Kb2b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28]" filled="t" stroked="f" coordsize="1395,1106" o:gfxdata="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OTWbbUAAADbAAAADwAA&#10;AAAAAAABACAAAAAiAAAAZHJzL2Rvd25yZXYueG1sUEsBAhQAFAAAAAgAh07iQDMvBZ47AAAAOQAA&#10;ABAAAAAAAAAAAQAgAAAABAEAAGRycy9zaGFwZXhtbC54bWxQSwUGAAAAAAYABgBbAQAArg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163036C">
            <w:pPr>
              <w:pStyle w:val="2"/>
              <w:outlineLvl w:val="0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402590</wp:posOffset>
                      </wp:positionV>
                      <wp:extent cx="5537200" cy="0"/>
                      <wp:effectExtent l="0" t="0" r="0" b="0"/>
                      <wp:wrapNone/>
                      <wp:docPr id="11" name="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53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52" o:spid="_x0000_s1026" o:spt="32" type="#_x0000_t32" style="position:absolute;left:0pt;margin-left:0.5pt;margin-top:31.7pt;height:0pt;width:436pt;z-index:251665408;mso-width-relative:page;mso-height-relative:page;" filled="f" stroked="t" coordsize="21600,21600" o:gfxdata="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C&#10;11fG1AAAAAcBAAAPAAAAAAAAAAEAIAAAACIAAABkcnMvZG93bnJldi54bWxQSwECFAAUAAAACACH&#10;TuJAfxhgfrYBAAB6AwAADgAAAAAAAAABACAAAAAjAQAAZHJzL2Uyb0RvYy54bWxQSwUGAAAAAAYA&#10;BgBZAQAAS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t xml:space="preserve">Marketing </w:t>
            </w:r>
            <w:r>
              <w:t>EXPERIENCE</w:t>
            </w:r>
          </w:p>
        </w:tc>
      </w:tr>
    </w:tbl>
    <w:p w14:paraId="574593DD">
      <w:pPr>
        <w:pStyle w:val="27"/>
        <w:numPr>
          <w:ilvl w:val="0"/>
          <w:numId w:val="0"/>
        </w:numPr>
        <w:spacing w:after="80" w:line="259" w:lineRule="auto"/>
        <w:contextualSpacing/>
      </w:pPr>
    </w:p>
    <w:p w14:paraId="4AC0F40F">
      <w:pPr>
        <w:pStyle w:val="3"/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SALES AND BRAND  REPRESENTATIVE</w:t>
      </w:r>
      <w:r>
        <w:rPr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|</w:t>
      </w:r>
      <w:r>
        <w:rPr>
          <w:sz w:val="24"/>
          <w:szCs w:val="24"/>
        </w:rPr>
        <w:t xml:space="preserve"> </w:t>
      </w:r>
      <w:r>
        <w:rPr>
          <w:rStyle w:val="17"/>
          <w:b/>
          <w:sz w:val="24"/>
          <w:szCs w:val="24"/>
        </w:rPr>
        <w:t>V</w:t>
      </w:r>
      <w:r>
        <w:rPr>
          <w:rStyle w:val="17"/>
          <w:rFonts w:hint="default"/>
          <w:b/>
          <w:sz w:val="24"/>
          <w:szCs w:val="24"/>
          <w:lang w:val="en-US"/>
        </w:rPr>
        <w:t>ALSE DE</w:t>
      </w:r>
      <w:r>
        <w:rPr>
          <w:rStyle w:val="17"/>
          <w:b/>
          <w:sz w:val="24"/>
          <w:szCs w:val="24"/>
        </w:rPr>
        <w:t xml:space="preserve"> GOÛTE</w:t>
      </w:r>
      <w:r>
        <w:rPr>
          <w:rStyle w:val="17"/>
          <w:rFonts w:hint="default"/>
          <w:b/>
          <w:sz w:val="24"/>
          <w:szCs w:val="24"/>
          <w:lang w:val="en-US"/>
        </w:rPr>
        <w:t xml:space="preserve"> BAKERY</w:t>
      </w:r>
      <w:r>
        <w:rPr>
          <w:rStyle w:val="17"/>
          <w:b/>
          <w:sz w:val="24"/>
          <w:szCs w:val="24"/>
        </w:rPr>
        <w:t>, P</w:t>
      </w:r>
      <w:r>
        <w:rPr>
          <w:rStyle w:val="17"/>
          <w:rFonts w:hint="default"/>
          <w:b/>
          <w:sz w:val="24"/>
          <w:szCs w:val="24"/>
          <w:lang w:val="en-US"/>
        </w:rPr>
        <w:t>ORTO-NOVO</w:t>
      </w:r>
      <w:r>
        <w:rPr>
          <w:rStyle w:val="17"/>
          <w:b/>
          <w:sz w:val="24"/>
          <w:szCs w:val="24"/>
        </w:rPr>
        <w:t>, B</w:t>
      </w:r>
      <w:r>
        <w:rPr>
          <w:rStyle w:val="17"/>
          <w:rFonts w:hint="default"/>
          <w:b/>
          <w:sz w:val="24"/>
          <w:szCs w:val="24"/>
          <w:lang w:val="en-US"/>
        </w:rPr>
        <w:t>ENIN REPUBLIC.</w:t>
      </w:r>
    </w:p>
    <w:p w14:paraId="46E67AC6">
      <w:pPr>
        <w:pStyle w:val="4"/>
        <w:spacing w:line="24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JULY</w:t>
      </w:r>
      <w:r>
        <w:rPr>
          <w:b/>
        </w:rPr>
        <w:t xml:space="preserve"> 20</w:t>
      </w:r>
      <w:r>
        <w:rPr>
          <w:rFonts w:hint="default"/>
          <w:b/>
          <w:lang w:val="en-US"/>
        </w:rPr>
        <w:t>23</w:t>
      </w:r>
      <w:r>
        <w:rPr>
          <w:b/>
        </w:rPr>
        <w:t xml:space="preserve"> – </w:t>
      </w:r>
      <w:r>
        <w:rPr>
          <w:rFonts w:hint="default"/>
          <w:b/>
          <w:lang w:val="en-US"/>
        </w:rPr>
        <w:t>NOV 2024</w:t>
      </w:r>
    </w:p>
    <w:p w14:paraId="66AA6663">
      <w:pPr>
        <w:pStyle w:val="27"/>
      </w:pPr>
      <w:r>
        <w:t>Promoted the bakery’s products by engaging with walk-in customers and introducing them to daily specials and new items.</w:t>
      </w:r>
    </w:p>
    <w:p w14:paraId="3B705D16">
      <w:pPr>
        <w:pStyle w:val="27"/>
      </w:pPr>
      <w:r>
        <w:t>Assisted in boosting daily sales through effective product presentation and warm customer service.</w:t>
      </w:r>
    </w:p>
    <w:p w14:paraId="55C51D6C">
      <w:pPr>
        <w:pStyle w:val="27"/>
      </w:pPr>
      <w:r>
        <w:t>Organized in-store tastings and promotions to attract new customers and enhance product visibility.</w:t>
      </w:r>
    </w:p>
    <w:p w14:paraId="29936878">
      <w:pPr>
        <w:pStyle w:val="27"/>
      </w:pPr>
      <w:r>
        <w:t>Built customer loyalty by recommending popular and seasonal treats, leading to repeat patronage.</w:t>
      </w:r>
    </w:p>
    <w:p w14:paraId="1D4E3C71">
      <w:pPr>
        <w:pStyle w:val="27"/>
      </w:pPr>
      <w:r>
        <w:t>Provided feedback from customers to help improve the bakery’s offerings and customer experience.</w:t>
      </w:r>
    </w:p>
    <w:p w14:paraId="0440514F">
      <w:pPr>
        <w:pStyle w:val="27"/>
        <w:numPr>
          <w:ilvl w:val="0"/>
          <w:numId w:val="0"/>
        </w:numPr>
      </w:pPr>
    </w:p>
    <w:p w14:paraId="2C3FD2C1">
      <w:pPr>
        <w:pStyle w:val="27"/>
        <w:numPr>
          <w:ilvl w:val="0"/>
          <w:numId w:val="0"/>
        </w:numPr>
      </w:pPr>
    </w:p>
    <w:tbl>
      <w:tblPr>
        <w:tblStyle w:val="34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 w14:paraId="5F502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2784F894">
            <w:pPr>
              <w:pStyle w:val="66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4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2"/>
                                    <a:gd name="T1" fmla="*/ 0 h 261"/>
                                    <a:gd name="T2" fmla="*/ 8 w 262"/>
                                    <a:gd name="T3" fmla="*/ 0 h 261"/>
                                    <a:gd name="T4" fmla="*/ 10 w 262"/>
                                    <a:gd name="T5" fmla="*/ 0 h 261"/>
                                    <a:gd name="T6" fmla="*/ 11 w 262"/>
                                    <a:gd name="T7" fmla="*/ 1 h 261"/>
                                    <a:gd name="T8" fmla="*/ 12 w 262"/>
                                    <a:gd name="T9" fmla="*/ 2 h 261"/>
                                    <a:gd name="T10" fmla="*/ 13 w 262"/>
                                    <a:gd name="T11" fmla="*/ 3 h 261"/>
                                    <a:gd name="T12" fmla="*/ 13 w 262"/>
                                    <a:gd name="T13" fmla="*/ 4 h 261"/>
                                    <a:gd name="T14" fmla="*/ 14 w 262"/>
                                    <a:gd name="T15" fmla="*/ 5 h 261"/>
                                    <a:gd name="T16" fmla="*/ 14 w 262"/>
                                    <a:gd name="T17" fmla="*/ 7 h 261"/>
                                    <a:gd name="T18" fmla="*/ 14 w 262"/>
                                    <a:gd name="T19" fmla="*/ 8 h 261"/>
                                    <a:gd name="T20" fmla="*/ 13 w 262"/>
                                    <a:gd name="T21" fmla="*/ 9 h 261"/>
                                    <a:gd name="T22" fmla="*/ 13 w 262"/>
                                    <a:gd name="T23" fmla="*/ 10 h 261"/>
                                    <a:gd name="T24" fmla="*/ 12 w 262"/>
                                    <a:gd name="T25" fmla="*/ 11 h 261"/>
                                    <a:gd name="T26" fmla="*/ 11 w 262"/>
                                    <a:gd name="T27" fmla="*/ 12 h 261"/>
                                    <a:gd name="T28" fmla="*/ 10 w 262"/>
                                    <a:gd name="T29" fmla="*/ 13 h 261"/>
                                    <a:gd name="T30" fmla="*/ 8 w 262"/>
                                    <a:gd name="T31" fmla="*/ 13 h 261"/>
                                    <a:gd name="T32" fmla="*/ 7 w 262"/>
                                    <a:gd name="T33" fmla="*/ 13 h 261"/>
                                    <a:gd name="T34" fmla="*/ 6 w 262"/>
                                    <a:gd name="T35" fmla="*/ 13 h 261"/>
                                    <a:gd name="T36" fmla="*/ 4 w 262"/>
                                    <a:gd name="T37" fmla="*/ 13 h 261"/>
                                    <a:gd name="T38" fmla="*/ 3 w 262"/>
                                    <a:gd name="T39" fmla="*/ 12 h 261"/>
                                    <a:gd name="T40" fmla="*/ 2 w 262"/>
                                    <a:gd name="T41" fmla="*/ 11 h 261"/>
                                    <a:gd name="T42" fmla="*/ 1 w 262"/>
                                    <a:gd name="T43" fmla="*/ 10 h 261"/>
                                    <a:gd name="T44" fmla="*/ 1 w 262"/>
                                    <a:gd name="T45" fmla="*/ 9 h 261"/>
                                    <a:gd name="T46" fmla="*/ 0 w 262"/>
                                    <a:gd name="T47" fmla="*/ 8 h 261"/>
                                    <a:gd name="T48" fmla="*/ 0 w 262"/>
                                    <a:gd name="T49" fmla="*/ 7 h 261"/>
                                    <a:gd name="T50" fmla="*/ 0 w 262"/>
                                    <a:gd name="T51" fmla="*/ 5 h 261"/>
                                    <a:gd name="T52" fmla="*/ 1 w 262"/>
                                    <a:gd name="T53" fmla="*/ 4 h 261"/>
                                    <a:gd name="T54" fmla="*/ 1 w 262"/>
                                    <a:gd name="T55" fmla="*/ 3 h 261"/>
                                    <a:gd name="T56" fmla="*/ 2 w 262"/>
                                    <a:gd name="T57" fmla="*/ 2 h 261"/>
                                    <a:gd name="T58" fmla="*/ 3 w 262"/>
                                    <a:gd name="T59" fmla="*/ 1 h 261"/>
                                    <a:gd name="T60" fmla="*/ 4 w 262"/>
                                    <a:gd name="T61" fmla="*/ 0 h 261"/>
                                    <a:gd name="T62" fmla="*/ 6 w 262"/>
                                    <a:gd name="T63" fmla="*/ 0 h 261"/>
                                    <a:gd name="T64" fmla="*/ 7 w 262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">
                      <o:lock v:ext="edit" aspectratio="f"/>
                      <v:shape id="Activities icon circle" o:spid="_x0000_s1026" o:spt="100" alt="Activities icon circle" style="position:absolute;left:0;top:0;height:171;width:171;" fillcolor="#007FAA [3208]" filled="t" stroked="f" coordsize="3246,3246" o:gfxdata="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NNC7sAAADa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4,0;5,0;5,0;6,0;6,0;7,0;7,1;8,1;8,2;8,2;8,3;8,3;9,4;9,4;8,5;8,5;8,6;8,6;8,7;7,7;7,8;6,8;6,8;5,8;5,8;4,9;4,9;3,8;3,8;2,8;2,8;1,8;1,7;0,7;0,6;0,6;0,5;0,5;0,4;0,4;0,3;0,3;0,2;0,2;0,1;1,1;1,0;2,0;2,0;3,0;3,0;4,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28]" filled="t" stroked="f" coordsize="261,261" o:gfxdata="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S8hSugAAANoA&#10;AAAPAAAAAAAAAAEAIAAAACIAAABkcnMvZG93bnJldi54bWxQSwECFAAUAAAACACHTuJAMy8FnjsA&#10;AAA5AAAAEAAAAAAAAAABACAAAAAJAQAAZHJzL3NoYXBleG1sLnhtbFBLBQYAAAAABgAGAFsBAACz&#10;AwAAAAA=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28]" filled="t" stroked="f" coordsize="262,261" o:gfxdata="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AXi8AAAA&#10;2gAAAA8AAAAAAAAAAQAgAAAAIgAAAGRycy9kb3ducmV2LnhtbFBLAQIUABQAAAAIAIdO4kAzLwWe&#10;OwAAADkAAAAQAAAAAAAAAAEAIAAAAAsBAABkcnMvc2hhcGV4bWwueG1sUEsFBgAAAAAGAAYAWwEA&#10;ALUDAAAAAA=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28]" filled="t" stroked="f" coordsize="261,261" o:gfxdata="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3V8765AAAA2gAA&#10;AA8AAAAAAAAAAQAgAAAAIgAAAGRycy9kb3ducmV2LnhtbFBLAQIUABQAAAAIAIdO4kAzLwWeOwAA&#10;ADkAAAAQAAAAAAAAAAEAIAAAAAgBAABkcnMvc2hhcGV4bWwueG1sUEsFBgAAAAAGAAYAWwEAALID&#10;AAAAAA==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340FDAA">
            <w:pPr>
              <w:pStyle w:val="2"/>
              <w:outlineLvl w:val="0"/>
            </w:pPr>
            <w:r>
              <w:rPr>
                <w:b w:val="0"/>
                <w:caps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403860</wp:posOffset>
                      </wp:positionV>
                      <wp:extent cx="5537200" cy="0"/>
                      <wp:effectExtent l="0" t="0" r="0" b="0"/>
                      <wp:wrapNone/>
                      <wp:docPr id="1" name="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53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5" o:spid="_x0000_s1026" o:spt="32" type="#_x0000_t32" style="position:absolute;left:0pt;margin-left:0.5pt;margin-top:31.8pt;height:0pt;width:436pt;z-index:251661312;mso-width-relative:page;mso-height-relative:page;" filled="f" stroked="t" coordsize="21600,21600" o:gfxdata="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Y&#10;fnND1QAAAAcBAAAPAAAAAAAAAAEAIAAAACIAAABkcnMvZG93bnJldi54bWxQSwECFAAUAAAACACH&#10;TuJAlCVINbUBAAB4AwAADgAAAAAAAAABACAAAAAkAQAAZHJzL2Uyb0RvYy54bWxQSwUGAAAAAAYA&#10;BgBZAQAAS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VOLUNTEER EXPERIENCE</w:t>
            </w:r>
          </w:p>
        </w:tc>
      </w:tr>
    </w:tbl>
    <w:p w14:paraId="21576C1B">
      <w:pPr>
        <w:tabs>
          <w:tab w:val="left" w:pos="7620"/>
        </w:tabs>
        <w:spacing w:line="0" w:lineRule="atLeast"/>
        <w:rPr>
          <w:rFonts w:asciiTheme="majorHAnsi" w:hAnsiTheme="majorHAnsi" w:eastAsiaTheme="majorEastAsia" w:cstheme="majorBidi"/>
          <w:b/>
          <w:caps/>
          <w:sz w:val="24"/>
          <w:szCs w:val="24"/>
        </w:rPr>
      </w:pPr>
    </w:p>
    <w:p w14:paraId="452FD723">
      <w:pPr>
        <w:tabs>
          <w:tab w:val="left" w:pos="7620"/>
        </w:tabs>
        <w:spacing w:line="240" w:lineRule="auto"/>
        <w:rPr>
          <w:rFonts w:asciiTheme="majorHAnsi" w:hAnsiTheme="majorHAnsi" w:eastAsiaTheme="majorEastAsia" w:cstheme="majorBidi"/>
          <w:b/>
          <w:caps/>
          <w:sz w:val="24"/>
          <w:szCs w:val="24"/>
        </w:rPr>
      </w:pP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CLASSROOM ASSISTANT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|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 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tHE ANOINTED INTERNATIONAL SCHOOL, kADUNA.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                                                                                   </w:t>
      </w:r>
    </w:p>
    <w:p w14:paraId="3A795F16">
      <w:pPr>
        <w:tabs>
          <w:tab w:val="left" w:pos="7620"/>
        </w:tabs>
        <w:spacing w:line="240" w:lineRule="auto"/>
        <w:rPr>
          <w:rFonts w:ascii="Times New Roman" w:hAnsi="Times New Roman" w:eastAsia="Times New Roman"/>
        </w:rPr>
      </w:pP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SEPTEMBER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 xml:space="preserve">2020 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- 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JULY 2022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</w:t>
      </w:r>
    </w:p>
    <w:p w14:paraId="16F287E7">
      <w:pPr>
        <w:pStyle w:val="27"/>
      </w:pPr>
      <w:r>
        <w:t>Assisted the lead teacher in managing classroom activities and maintaining discipline.</w:t>
      </w:r>
    </w:p>
    <w:p w14:paraId="32D30197">
      <w:pPr>
        <w:pStyle w:val="27"/>
      </w:pPr>
      <w:r>
        <w:t>Supported students with learning tasks, including reading, writing, and comprehension exercises.</w:t>
      </w:r>
    </w:p>
    <w:p w14:paraId="29911CAC">
      <w:pPr>
        <w:pStyle w:val="27"/>
      </w:pPr>
      <w:r>
        <w:t>Helped prepare lesson materials, teaching aids, and classroom displays.</w:t>
      </w:r>
    </w:p>
    <w:p w14:paraId="487D2843">
      <w:pPr>
        <w:pStyle w:val="27"/>
      </w:pPr>
      <w:r>
        <w:t>Provided one-on-one or small group support to students needing additional help.</w:t>
      </w:r>
    </w:p>
    <w:p w14:paraId="710B1A1A">
      <w:pPr>
        <w:pStyle w:val="27"/>
      </w:pPr>
      <w:r>
        <w:t>Supervised students during breaks, transitions, and extracurricular activities.</w:t>
      </w:r>
    </w:p>
    <w:p w14:paraId="24CB7844">
      <w:pPr>
        <w:pStyle w:val="27"/>
      </w:pPr>
      <w:r>
        <w:t>Took attendance and maintained student records when required.</w:t>
      </w:r>
    </w:p>
    <w:p w14:paraId="6F537C3A">
      <w:pPr>
        <w:pStyle w:val="27"/>
      </w:pPr>
      <w:r>
        <w:t>Helped grade assignments and organize student files and resources.</w:t>
      </w:r>
    </w:p>
    <w:p w14:paraId="1A2596CE">
      <w:pPr>
        <w:pStyle w:val="27"/>
      </w:pPr>
      <w:r>
        <w:t>Encouraged student engagement and participation through positive reinforcement.</w:t>
      </w:r>
    </w:p>
    <w:p w14:paraId="4B844FF6">
      <w:pPr>
        <w:pStyle w:val="27"/>
      </w:pPr>
      <w:r>
        <w:t>Fostered a safe, inclusive, and respectful learning environment.</w:t>
      </w:r>
    </w:p>
    <w:p w14:paraId="52C88F73">
      <w:pPr>
        <w:pStyle w:val="27"/>
      </w:pPr>
      <w:r>
        <w:t>Communicated student needs and progress to the teacher regularly.</w:t>
      </w:r>
    </w:p>
    <w:p w14:paraId="422ACA7D">
      <w:pPr>
        <w:pStyle w:val="27"/>
      </w:pPr>
      <w:r>
        <w:t>Educated the company’s clientele on writing and presentation strategies.</w:t>
      </w:r>
    </w:p>
    <w:p w14:paraId="7551BE8D">
      <w:pPr>
        <w:pStyle w:val="3"/>
        <w:rPr>
          <w:iCs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-4054475</wp:posOffset>
                </wp:positionV>
                <wp:extent cx="118745" cy="94615"/>
                <wp:effectExtent l="0" t="0" r="14605" b="635"/>
                <wp:wrapNone/>
                <wp:docPr id="39" name="Experience icon symbol" descr="Experience icon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94615"/>
                        </a:xfrm>
                        <a:custGeom>
                          <a:avLst/>
                          <a:gdLst>
                            <a:gd name="T0" fmla="*/ 0 w 1395"/>
                            <a:gd name="T1" fmla="*/ 3 h 1106"/>
                            <a:gd name="T2" fmla="*/ 0 w 1395"/>
                            <a:gd name="T3" fmla="*/ 3 h 1106"/>
                            <a:gd name="T4" fmla="*/ 4 w 1395"/>
                            <a:gd name="T5" fmla="*/ 3 h 1106"/>
                            <a:gd name="T6" fmla="*/ 4 w 1395"/>
                            <a:gd name="T7" fmla="*/ 2 h 1106"/>
                            <a:gd name="T8" fmla="*/ 4 w 1395"/>
                            <a:gd name="T9" fmla="*/ 2 h 1106"/>
                            <a:gd name="T10" fmla="*/ 3 w 1395"/>
                            <a:gd name="T11" fmla="*/ 2 h 1106"/>
                            <a:gd name="T12" fmla="*/ 2 w 1395"/>
                            <a:gd name="T13" fmla="*/ 2 h 1106"/>
                            <a:gd name="T14" fmla="*/ 2 w 1395"/>
                            <a:gd name="T15" fmla="*/ 2 h 1106"/>
                            <a:gd name="T16" fmla="*/ 2 w 1395"/>
                            <a:gd name="T17" fmla="*/ 2 h 1106"/>
                            <a:gd name="T18" fmla="*/ 2 w 1395"/>
                            <a:gd name="T19" fmla="*/ 2 h 1106"/>
                            <a:gd name="T20" fmla="*/ 0 w 1395"/>
                            <a:gd name="T21" fmla="*/ 2 h 1106"/>
                            <a:gd name="T22" fmla="*/ 0 w 1395"/>
                            <a:gd name="T23" fmla="*/ 2 h 1106"/>
                            <a:gd name="T24" fmla="*/ 4 w 1395"/>
                            <a:gd name="T25" fmla="*/ 1 h 1106"/>
                            <a:gd name="T26" fmla="*/ 0 w 1395"/>
                            <a:gd name="T27" fmla="*/ 1 h 1106"/>
                            <a:gd name="T28" fmla="*/ 0 w 1395"/>
                            <a:gd name="T29" fmla="*/ 1 h 1106"/>
                            <a:gd name="T30" fmla="*/ 0 w 1395"/>
                            <a:gd name="T31" fmla="*/ 2 h 1106"/>
                            <a:gd name="T32" fmla="*/ 0 w 1395"/>
                            <a:gd name="T33" fmla="*/ 2 h 1106"/>
                            <a:gd name="T34" fmla="*/ 1 w 1395"/>
                            <a:gd name="T35" fmla="*/ 2 h 1106"/>
                            <a:gd name="T36" fmla="*/ 2 w 1395"/>
                            <a:gd name="T37" fmla="*/ 2 h 1106"/>
                            <a:gd name="T38" fmla="*/ 2 w 1395"/>
                            <a:gd name="T39" fmla="*/ 1 h 1106"/>
                            <a:gd name="T40" fmla="*/ 2 w 1395"/>
                            <a:gd name="T41" fmla="*/ 1 h 1106"/>
                            <a:gd name="T42" fmla="*/ 2 w 1395"/>
                            <a:gd name="T43" fmla="*/ 2 h 1106"/>
                            <a:gd name="T44" fmla="*/ 3 w 1395"/>
                            <a:gd name="T45" fmla="*/ 2 h 1106"/>
                            <a:gd name="T46" fmla="*/ 4 w 1395"/>
                            <a:gd name="T47" fmla="*/ 2 h 1106"/>
                            <a:gd name="T48" fmla="*/ 4 w 1395"/>
                            <a:gd name="T49" fmla="*/ 1 h 1106"/>
                            <a:gd name="T50" fmla="*/ 4 w 1395"/>
                            <a:gd name="T51" fmla="*/ 1 h 1106"/>
                            <a:gd name="T52" fmla="*/ 4 w 1395"/>
                            <a:gd name="T53" fmla="*/ 1 h 1106"/>
                            <a:gd name="T54" fmla="*/ 3 w 1395"/>
                            <a:gd name="T55" fmla="*/ 1 h 1106"/>
                            <a:gd name="T56" fmla="*/ 1 w 1395"/>
                            <a:gd name="T57" fmla="*/ 0 h 1106"/>
                            <a:gd name="T58" fmla="*/ 3 w 1395"/>
                            <a:gd name="T59" fmla="*/ 0 h 1106"/>
                            <a:gd name="T60" fmla="*/ 3 w 1395"/>
                            <a:gd name="T61" fmla="*/ 0 h 1106"/>
                            <a:gd name="T62" fmla="*/ 3 w 1395"/>
                            <a:gd name="T63" fmla="*/ 0 h 1106"/>
                            <a:gd name="T64" fmla="*/ 4 w 1395"/>
                            <a:gd name="T65" fmla="*/ 1 h 1106"/>
                            <a:gd name="T66" fmla="*/ 4 w 1395"/>
                            <a:gd name="T67" fmla="*/ 1 h 1106"/>
                            <a:gd name="T68" fmla="*/ 4 w 1395"/>
                            <a:gd name="T69" fmla="*/ 1 h 1106"/>
                            <a:gd name="T70" fmla="*/ 4 w 1395"/>
                            <a:gd name="T71" fmla="*/ 1 h 1106"/>
                            <a:gd name="T72" fmla="*/ 4 w 1395"/>
                            <a:gd name="T73" fmla="*/ 3 h 1106"/>
                            <a:gd name="T74" fmla="*/ 4 w 1395"/>
                            <a:gd name="T75" fmla="*/ 3 h 1106"/>
                            <a:gd name="T76" fmla="*/ 4 w 1395"/>
                            <a:gd name="T77" fmla="*/ 3 h 1106"/>
                            <a:gd name="T78" fmla="*/ 0 w 1395"/>
                            <a:gd name="T79" fmla="*/ 3 h 1106"/>
                            <a:gd name="T80" fmla="*/ 0 w 1395"/>
                            <a:gd name="T81" fmla="*/ 3 h 1106"/>
                            <a:gd name="T82" fmla="*/ 0 w 1395"/>
                            <a:gd name="T83" fmla="*/ 3 h 1106"/>
                            <a:gd name="T84" fmla="*/ 0 w 1395"/>
                            <a:gd name="T85" fmla="*/ 3 h 1106"/>
                            <a:gd name="T86" fmla="*/ 0 w 1395"/>
                            <a:gd name="T87" fmla="*/ 1 h 1106"/>
                            <a:gd name="T88" fmla="*/ 0 w 1395"/>
                            <a:gd name="T89" fmla="*/ 1 h 1106"/>
                            <a:gd name="T90" fmla="*/ 0 w 1395"/>
                            <a:gd name="T91" fmla="*/ 1 h 1106"/>
                            <a:gd name="T92" fmla="*/ 1 w 1395"/>
                            <a:gd name="T93" fmla="*/ 1 h 1106"/>
                            <a:gd name="T94" fmla="*/ 1 w 1395"/>
                            <a:gd name="T95" fmla="*/ 0 h 1106"/>
                            <a:gd name="T96" fmla="*/ 1 w 1395"/>
                            <a:gd name="T97" fmla="*/ 0 h 1106"/>
                            <a:gd name="T98" fmla="*/ 1 w 1395"/>
                            <a:gd name="T99" fmla="*/ 0 h 110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395" h="1106">
                              <a:moveTo>
                                <a:pt x="79" y="655"/>
                              </a:moveTo>
                              <a:lnTo>
                                <a:pt x="79" y="1000"/>
                              </a:lnTo>
                              <a:lnTo>
                                <a:pt x="81" y="1010"/>
                              </a:lnTo>
                              <a:lnTo>
                                <a:pt x="87" y="1018"/>
                              </a:lnTo>
                              <a:lnTo>
                                <a:pt x="97" y="1023"/>
                              </a:lnTo>
                              <a:lnTo>
                                <a:pt x="107" y="1025"/>
                              </a:lnTo>
                              <a:lnTo>
                                <a:pt x="1288" y="1025"/>
                              </a:lnTo>
                              <a:lnTo>
                                <a:pt x="1299" y="1023"/>
                              </a:lnTo>
                              <a:lnTo>
                                <a:pt x="1308" y="1018"/>
                              </a:lnTo>
                              <a:lnTo>
                                <a:pt x="1314" y="1010"/>
                              </a:lnTo>
                              <a:lnTo>
                                <a:pt x="1316" y="1000"/>
                              </a:lnTo>
                              <a:lnTo>
                                <a:pt x="1316" y="655"/>
                              </a:lnTo>
                              <a:lnTo>
                                <a:pt x="1301" y="667"/>
                              </a:lnTo>
                              <a:lnTo>
                                <a:pt x="1288" y="675"/>
                              </a:lnTo>
                              <a:lnTo>
                                <a:pt x="1276" y="681"/>
                              </a:lnTo>
                              <a:lnTo>
                                <a:pt x="1263" y="685"/>
                              </a:lnTo>
                              <a:lnTo>
                                <a:pt x="1234" y="690"/>
                              </a:lnTo>
                              <a:lnTo>
                                <a:pt x="1205" y="691"/>
                              </a:lnTo>
                              <a:lnTo>
                                <a:pt x="815" y="691"/>
                              </a:lnTo>
                              <a:lnTo>
                                <a:pt x="815" y="756"/>
                              </a:lnTo>
                              <a:lnTo>
                                <a:pt x="812" y="770"/>
                              </a:lnTo>
                              <a:lnTo>
                                <a:pt x="803" y="781"/>
                              </a:lnTo>
                              <a:lnTo>
                                <a:pt x="791" y="789"/>
                              </a:lnTo>
                              <a:lnTo>
                                <a:pt x="776" y="792"/>
                              </a:lnTo>
                              <a:lnTo>
                                <a:pt x="632" y="792"/>
                              </a:lnTo>
                              <a:lnTo>
                                <a:pt x="617" y="789"/>
                              </a:lnTo>
                              <a:lnTo>
                                <a:pt x="605" y="781"/>
                              </a:lnTo>
                              <a:lnTo>
                                <a:pt x="596" y="770"/>
                              </a:lnTo>
                              <a:lnTo>
                                <a:pt x="593" y="756"/>
                              </a:lnTo>
                              <a:lnTo>
                                <a:pt x="593" y="691"/>
                              </a:lnTo>
                              <a:lnTo>
                                <a:pt x="203" y="691"/>
                              </a:lnTo>
                              <a:lnTo>
                                <a:pt x="174" y="690"/>
                              </a:lnTo>
                              <a:lnTo>
                                <a:pt x="145" y="685"/>
                              </a:lnTo>
                              <a:lnTo>
                                <a:pt x="133" y="681"/>
                              </a:lnTo>
                              <a:lnTo>
                                <a:pt x="119" y="675"/>
                              </a:lnTo>
                              <a:lnTo>
                                <a:pt x="104" y="668"/>
                              </a:lnTo>
                              <a:lnTo>
                                <a:pt x="91" y="661"/>
                              </a:lnTo>
                              <a:lnTo>
                                <a:pt x="79" y="655"/>
                              </a:lnTo>
                              <a:close/>
                              <a:moveTo>
                                <a:pt x="1293" y="287"/>
                              </a:moveTo>
                              <a:lnTo>
                                <a:pt x="109" y="288"/>
                              </a:lnTo>
                              <a:lnTo>
                                <a:pt x="98" y="290"/>
                              </a:lnTo>
                              <a:lnTo>
                                <a:pt x="89" y="295"/>
                              </a:lnTo>
                              <a:lnTo>
                                <a:pt x="83" y="304"/>
                              </a:lnTo>
                              <a:lnTo>
                                <a:pt x="80" y="313"/>
                              </a:lnTo>
                              <a:lnTo>
                                <a:pt x="79" y="502"/>
                              </a:lnTo>
                              <a:lnTo>
                                <a:pt x="82" y="523"/>
                              </a:lnTo>
                              <a:lnTo>
                                <a:pt x="88" y="542"/>
                              </a:lnTo>
                              <a:lnTo>
                                <a:pt x="99" y="559"/>
                              </a:lnTo>
                              <a:lnTo>
                                <a:pt x="112" y="574"/>
                              </a:lnTo>
                              <a:lnTo>
                                <a:pt x="122" y="580"/>
                              </a:lnTo>
                              <a:lnTo>
                                <a:pt x="135" y="586"/>
                              </a:lnTo>
                              <a:lnTo>
                                <a:pt x="148" y="591"/>
                              </a:lnTo>
                              <a:lnTo>
                                <a:pt x="160" y="595"/>
                              </a:lnTo>
                              <a:lnTo>
                                <a:pt x="181" y="601"/>
                              </a:lnTo>
                              <a:lnTo>
                                <a:pt x="203" y="603"/>
                              </a:lnTo>
                              <a:lnTo>
                                <a:pt x="593" y="603"/>
                              </a:lnTo>
                              <a:lnTo>
                                <a:pt x="593" y="538"/>
                              </a:lnTo>
                              <a:lnTo>
                                <a:pt x="596" y="525"/>
                              </a:lnTo>
                              <a:lnTo>
                                <a:pt x="605" y="513"/>
                              </a:lnTo>
                              <a:lnTo>
                                <a:pt x="617" y="505"/>
                              </a:lnTo>
                              <a:lnTo>
                                <a:pt x="632" y="502"/>
                              </a:lnTo>
                              <a:lnTo>
                                <a:pt x="776" y="502"/>
                              </a:lnTo>
                              <a:lnTo>
                                <a:pt x="791" y="505"/>
                              </a:lnTo>
                              <a:lnTo>
                                <a:pt x="803" y="513"/>
                              </a:lnTo>
                              <a:lnTo>
                                <a:pt x="812" y="525"/>
                              </a:lnTo>
                              <a:lnTo>
                                <a:pt x="815" y="538"/>
                              </a:lnTo>
                              <a:lnTo>
                                <a:pt x="815" y="603"/>
                              </a:lnTo>
                              <a:lnTo>
                                <a:pt x="1205" y="603"/>
                              </a:lnTo>
                              <a:lnTo>
                                <a:pt x="1227" y="601"/>
                              </a:lnTo>
                              <a:lnTo>
                                <a:pt x="1248" y="595"/>
                              </a:lnTo>
                              <a:lnTo>
                                <a:pt x="1267" y="586"/>
                              </a:lnTo>
                              <a:lnTo>
                                <a:pt x="1284" y="574"/>
                              </a:lnTo>
                              <a:lnTo>
                                <a:pt x="1297" y="559"/>
                              </a:lnTo>
                              <a:lnTo>
                                <a:pt x="1307" y="542"/>
                              </a:lnTo>
                              <a:lnTo>
                                <a:pt x="1314" y="523"/>
                              </a:lnTo>
                              <a:lnTo>
                                <a:pt x="1316" y="502"/>
                              </a:lnTo>
                              <a:lnTo>
                                <a:pt x="1322" y="311"/>
                              </a:lnTo>
                              <a:lnTo>
                                <a:pt x="1319" y="302"/>
                              </a:lnTo>
                              <a:lnTo>
                                <a:pt x="1313" y="294"/>
                              </a:lnTo>
                              <a:lnTo>
                                <a:pt x="1304" y="288"/>
                              </a:lnTo>
                              <a:lnTo>
                                <a:pt x="1293" y="287"/>
                              </a:lnTo>
                              <a:close/>
                              <a:moveTo>
                                <a:pt x="510" y="80"/>
                              </a:moveTo>
                              <a:lnTo>
                                <a:pt x="510" y="201"/>
                              </a:lnTo>
                              <a:lnTo>
                                <a:pt x="900" y="201"/>
                              </a:lnTo>
                              <a:lnTo>
                                <a:pt x="900" y="80"/>
                              </a:lnTo>
                              <a:lnTo>
                                <a:pt x="510" y="8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888" y="0"/>
                              </a:lnTo>
                              <a:lnTo>
                                <a:pt x="907" y="1"/>
                              </a:lnTo>
                              <a:lnTo>
                                <a:pt x="925" y="6"/>
                              </a:lnTo>
                              <a:lnTo>
                                <a:pt x="941" y="14"/>
                              </a:lnTo>
                              <a:lnTo>
                                <a:pt x="954" y="25"/>
                              </a:lnTo>
                              <a:lnTo>
                                <a:pt x="966" y="38"/>
                              </a:lnTo>
                              <a:lnTo>
                                <a:pt x="975" y="52"/>
                              </a:lnTo>
                              <a:lnTo>
                                <a:pt x="981" y="68"/>
                              </a:lnTo>
                              <a:lnTo>
                                <a:pt x="983" y="85"/>
                              </a:lnTo>
                              <a:lnTo>
                                <a:pt x="983" y="201"/>
                              </a:lnTo>
                              <a:lnTo>
                                <a:pt x="1269" y="201"/>
                              </a:lnTo>
                              <a:lnTo>
                                <a:pt x="1295" y="203"/>
                              </a:lnTo>
                              <a:lnTo>
                                <a:pt x="1317" y="208"/>
                              </a:lnTo>
                              <a:lnTo>
                                <a:pt x="1336" y="216"/>
                              </a:lnTo>
                              <a:lnTo>
                                <a:pt x="1352" y="226"/>
                              </a:lnTo>
                              <a:lnTo>
                                <a:pt x="1365" y="239"/>
                              </a:lnTo>
                              <a:lnTo>
                                <a:pt x="1376" y="253"/>
                              </a:lnTo>
                              <a:lnTo>
                                <a:pt x="1385" y="270"/>
                              </a:lnTo>
                              <a:lnTo>
                                <a:pt x="1390" y="287"/>
                              </a:lnTo>
                              <a:lnTo>
                                <a:pt x="1394" y="306"/>
                              </a:lnTo>
                              <a:lnTo>
                                <a:pt x="1395" y="326"/>
                              </a:lnTo>
                              <a:lnTo>
                                <a:pt x="1395" y="980"/>
                              </a:lnTo>
                              <a:lnTo>
                                <a:pt x="1393" y="1006"/>
                              </a:lnTo>
                              <a:lnTo>
                                <a:pt x="1387" y="1029"/>
                              </a:lnTo>
                              <a:lnTo>
                                <a:pt x="1378" y="1049"/>
                              </a:lnTo>
                              <a:lnTo>
                                <a:pt x="1366" y="1066"/>
                              </a:lnTo>
                              <a:lnTo>
                                <a:pt x="1351" y="1080"/>
                              </a:lnTo>
                              <a:lnTo>
                                <a:pt x="1333" y="1091"/>
                              </a:lnTo>
                              <a:lnTo>
                                <a:pt x="1314" y="1099"/>
                              </a:lnTo>
                              <a:lnTo>
                                <a:pt x="1292" y="1104"/>
                              </a:lnTo>
                              <a:lnTo>
                                <a:pt x="1269" y="1106"/>
                              </a:lnTo>
                              <a:lnTo>
                                <a:pt x="135" y="1106"/>
                              </a:lnTo>
                              <a:lnTo>
                                <a:pt x="104" y="1105"/>
                              </a:lnTo>
                              <a:lnTo>
                                <a:pt x="79" y="1101"/>
                              </a:lnTo>
                              <a:lnTo>
                                <a:pt x="57" y="1094"/>
                              </a:lnTo>
                              <a:lnTo>
                                <a:pt x="40" y="1085"/>
                              </a:lnTo>
                              <a:lnTo>
                                <a:pt x="26" y="1073"/>
                              </a:lnTo>
                              <a:lnTo>
                                <a:pt x="15" y="1059"/>
                              </a:lnTo>
                              <a:lnTo>
                                <a:pt x="7" y="1042"/>
                              </a:lnTo>
                              <a:lnTo>
                                <a:pt x="3" y="1024"/>
                              </a:lnTo>
                              <a:lnTo>
                                <a:pt x="0" y="1003"/>
                              </a:lnTo>
                              <a:lnTo>
                                <a:pt x="0" y="980"/>
                              </a:lnTo>
                              <a:lnTo>
                                <a:pt x="0" y="326"/>
                              </a:lnTo>
                              <a:lnTo>
                                <a:pt x="2" y="306"/>
                              </a:lnTo>
                              <a:lnTo>
                                <a:pt x="6" y="287"/>
                              </a:lnTo>
                              <a:lnTo>
                                <a:pt x="12" y="269"/>
                              </a:lnTo>
                              <a:lnTo>
                                <a:pt x="20" y="252"/>
                              </a:lnTo>
                              <a:lnTo>
                                <a:pt x="31" y="238"/>
                              </a:lnTo>
                              <a:lnTo>
                                <a:pt x="45" y="225"/>
                              </a:lnTo>
                              <a:lnTo>
                                <a:pt x="62" y="215"/>
                              </a:lnTo>
                              <a:lnTo>
                                <a:pt x="82" y="207"/>
                              </a:lnTo>
                              <a:lnTo>
                                <a:pt x="107" y="203"/>
                              </a:lnTo>
                              <a:lnTo>
                                <a:pt x="135" y="201"/>
                              </a:lnTo>
                              <a:lnTo>
                                <a:pt x="426" y="201"/>
                              </a:lnTo>
                              <a:lnTo>
                                <a:pt x="426" y="85"/>
                              </a:lnTo>
                              <a:lnTo>
                                <a:pt x="428" y="68"/>
                              </a:lnTo>
                              <a:lnTo>
                                <a:pt x="433" y="52"/>
                              </a:lnTo>
                              <a:lnTo>
                                <a:pt x="442" y="38"/>
                              </a:lnTo>
                              <a:lnTo>
                                <a:pt x="454" y="25"/>
                              </a:lnTo>
                              <a:lnTo>
                                <a:pt x="467" y="14"/>
                              </a:lnTo>
                              <a:lnTo>
                                <a:pt x="483" y="6"/>
                              </a:lnTo>
                              <a:lnTo>
                                <a:pt x="501" y="1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xperience icon symbol" o:spid="_x0000_s1026" o:spt="100" alt="Experience icon symbol" style="position:absolute;left:0pt;margin-left:56.2pt;margin-top:-319.25pt;height:7.45pt;width:9.35pt;z-index:251669504;mso-width-relative:page;mso-height-relative:page;" fillcolor="#FFFFFF [3228]" filled="t" stroked="f" coordsize="1395,1106" o:gfxdata="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<v:path o:connectlocs="0,256;0,256;340,256;340,171;340,171;255,171;170,171;170,171;170,171;170,171;0,171;0,171;340,85;0,85;0,85;0,171;0,171;85,171;170,171;170,85;170,85;170,171;255,171;340,171;340,85;340,85;340,85;255,85;85,0;255,0;255,0;255,0;340,85;340,85;340,85;340,85;340,256;340,256;340,256;0,256;0,256;0,256;0,256;0,85;0,85;0,85;85,85;85,0;85,0;85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-4206875</wp:posOffset>
                </wp:positionV>
                <wp:extent cx="118745" cy="94615"/>
                <wp:effectExtent l="0" t="0" r="14605" b="635"/>
                <wp:wrapNone/>
                <wp:docPr id="37" name="Experience icon symbol" descr="Experience icon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94615"/>
                        </a:xfrm>
                        <a:custGeom>
                          <a:avLst/>
                          <a:gdLst>
                            <a:gd name="T0" fmla="*/ 0 w 1395"/>
                            <a:gd name="T1" fmla="*/ 3 h 1106"/>
                            <a:gd name="T2" fmla="*/ 0 w 1395"/>
                            <a:gd name="T3" fmla="*/ 3 h 1106"/>
                            <a:gd name="T4" fmla="*/ 4 w 1395"/>
                            <a:gd name="T5" fmla="*/ 3 h 1106"/>
                            <a:gd name="T6" fmla="*/ 4 w 1395"/>
                            <a:gd name="T7" fmla="*/ 2 h 1106"/>
                            <a:gd name="T8" fmla="*/ 4 w 1395"/>
                            <a:gd name="T9" fmla="*/ 2 h 1106"/>
                            <a:gd name="T10" fmla="*/ 3 w 1395"/>
                            <a:gd name="T11" fmla="*/ 2 h 1106"/>
                            <a:gd name="T12" fmla="*/ 2 w 1395"/>
                            <a:gd name="T13" fmla="*/ 2 h 1106"/>
                            <a:gd name="T14" fmla="*/ 2 w 1395"/>
                            <a:gd name="T15" fmla="*/ 2 h 1106"/>
                            <a:gd name="T16" fmla="*/ 2 w 1395"/>
                            <a:gd name="T17" fmla="*/ 2 h 1106"/>
                            <a:gd name="T18" fmla="*/ 2 w 1395"/>
                            <a:gd name="T19" fmla="*/ 2 h 1106"/>
                            <a:gd name="T20" fmla="*/ 0 w 1395"/>
                            <a:gd name="T21" fmla="*/ 2 h 1106"/>
                            <a:gd name="T22" fmla="*/ 0 w 1395"/>
                            <a:gd name="T23" fmla="*/ 2 h 1106"/>
                            <a:gd name="T24" fmla="*/ 4 w 1395"/>
                            <a:gd name="T25" fmla="*/ 1 h 1106"/>
                            <a:gd name="T26" fmla="*/ 0 w 1395"/>
                            <a:gd name="T27" fmla="*/ 1 h 1106"/>
                            <a:gd name="T28" fmla="*/ 0 w 1395"/>
                            <a:gd name="T29" fmla="*/ 1 h 1106"/>
                            <a:gd name="T30" fmla="*/ 0 w 1395"/>
                            <a:gd name="T31" fmla="*/ 2 h 1106"/>
                            <a:gd name="T32" fmla="*/ 0 w 1395"/>
                            <a:gd name="T33" fmla="*/ 2 h 1106"/>
                            <a:gd name="T34" fmla="*/ 1 w 1395"/>
                            <a:gd name="T35" fmla="*/ 2 h 1106"/>
                            <a:gd name="T36" fmla="*/ 2 w 1395"/>
                            <a:gd name="T37" fmla="*/ 2 h 1106"/>
                            <a:gd name="T38" fmla="*/ 2 w 1395"/>
                            <a:gd name="T39" fmla="*/ 1 h 1106"/>
                            <a:gd name="T40" fmla="*/ 2 w 1395"/>
                            <a:gd name="T41" fmla="*/ 1 h 1106"/>
                            <a:gd name="T42" fmla="*/ 2 w 1395"/>
                            <a:gd name="T43" fmla="*/ 2 h 1106"/>
                            <a:gd name="T44" fmla="*/ 3 w 1395"/>
                            <a:gd name="T45" fmla="*/ 2 h 1106"/>
                            <a:gd name="T46" fmla="*/ 4 w 1395"/>
                            <a:gd name="T47" fmla="*/ 2 h 1106"/>
                            <a:gd name="T48" fmla="*/ 4 w 1395"/>
                            <a:gd name="T49" fmla="*/ 1 h 1106"/>
                            <a:gd name="T50" fmla="*/ 4 w 1395"/>
                            <a:gd name="T51" fmla="*/ 1 h 1106"/>
                            <a:gd name="T52" fmla="*/ 4 w 1395"/>
                            <a:gd name="T53" fmla="*/ 1 h 1106"/>
                            <a:gd name="T54" fmla="*/ 3 w 1395"/>
                            <a:gd name="T55" fmla="*/ 1 h 1106"/>
                            <a:gd name="T56" fmla="*/ 1 w 1395"/>
                            <a:gd name="T57" fmla="*/ 0 h 1106"/>
                            <a:gd name="T58" fmla="*/ 3 w 1395"/>
                            <a:gd name="T59" fmla="*/ 0 h 1106"/>
                            <a:gd name="T60" fmla="*/ 3 w 1395"/>
                            <a:gd name="T61" fmla="*/ 0 h 1106"/>
                            <a:gd name="T62" fmla="*/ 3 w 1395"/>
                            <a:gd name="T63" fmla="*/ 0 h 1106"/>
                            <a:gd name="T64" fmla="*/ 4 w 1395"/>
                            <a:gd name="T65" fmla="*/ 1 h 1106"/>
                            <a:gd name="T66" fmla="*/ 4 w 1395"/>
                            <a:gd name="T67" fmla="*/ 1 h 1106"/>
                            <a:gd name="T68" fmla="*/ 4 w 1395"/>
                            <a:gd name="T69" fmla="*/ 1 h 1106"/>
                            <a:gd name="T70" fmla="*/ 4 w 1395"/>
                            <a:gd name="T71" fmla="*/ 1 h 1106"/>
                            <a:gd name="T72" fmla="*/ 4 w 1395"/>
                            <a:gd name="T73" fmla="*/ 3 h 1106"/>
                            <a:gd name="T74" fmla="*/ 4 w 1395"/>
                            <a:gd name="T75" fmla="*/ 3 h 1106"/>
                            <a:gd name="T76" fmla="*/ 4 w 1395"/>
                            <a:gd name="T77" fmla="*/ 3 h 1106"/>
                            <a:gd name="T78" fmla="*/ 0 w 1395"/>
                            <a:gd name="T79" fmla="*/ 3 h 1106"/>
                            <a:gd name="T80" fmla="*/ 0 w 1395"/>
                            <a:gd name="T81" fmla="*/ 3 h 1106"/>
                            <a:gd name="T82" fmla="*/ 0 w 1395"/>
                            <a:gd name="T83" fmla="*/ 3 h 1106"/>
                            <a:gd name="T84" fmla="*/ 0 w 1395"/>
                            <a:gd name="T85" fmla="*/ 3 h 1106"/>
                            <a:gd name="T86" fmla="*/ 0 w 1395"/>
                            <a:gd name="T87" fmla="*/ 1 h 1106"/>
                            <a:gd name="T88" fmla="*/ 0 w 1395"/>
                            <a:gd name="T89" fmla="*/ 1 h 1106"/>
                            <a:gd name="T90" fmla="*/ 0 w 1395"/>
                            <a:gd name="T91" fmla="*/ 1 h 1106"/>
                            <a:gd name="T92" fmla="*/ 1 w 1395"/>
                            <a:gd name="T93" fmla="*/ 1 h 1106"/>
                            <a:gd name="T94" fmla="*/ 1 w 1395"/>
                            <a:gd name="T95" fmla="*/ 0 h 1106"/>
                            <a:gd name="T96" fmla="*/ 1 w 1395"/>
                            <a:gd name="T97" fmla="*/ 0 h 1106"/>
                            <a:gd name="T98" fmla="*/ 1 w 1395"/>
                            <a:gd name="T99" fmla="*/ 0 h 110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395" h="1106">
                              <a:moveTo>
                                <a:pt x="79" y="655"/>
                              </a:moveTo>
                              <a:lnTo>
                                <a:pt x="79" y="1000"/>
                              </a:lnTo>
                              <a:lnTo>
                                <a:pt x="81" y="1010"/>
                              </a:lnTo>
                              <a:lnTo>
                                <a:pt x="87" y="1018"/>
                              </a:lnTo>
                              <a:lnTo>
                                <a:pt x="97" y="1023"/>
                              </a:lnTo>
                              <a:lnTo>
                                <a:pt x="107" y="1025"/>
                              </a:lnTo>
                              <a:lnTo>
                                <a:pt x="1288" y="1025"/>
                              </a:lnTo>
                              <a:lnTo>
                                <a:pt x="1299" y="1023"/>
                              </a:lnTo>
                              <a:lnTo>
                                <a:pt x="1308" y="1018"/>
                              </a:lnTo>
                              <a:lnTo>
                                <a:pt x="1314" y="1010"/>
                              </a:lnTo>
                              <a:lnTo>
                                <a:pt x="1316" y="1000"/>
                              </a:lnTo>
                              <a:lnTo>
                                <a:pt x="1316" y="655"/>
                              </a:lnTo>
                              <a:lnTo>
                                <a:pt x="1301" y="667"/>
                              </a:lnTo>
                              <a:lnTo>
                                <a:pt x="1288" y="675"/>
                              </a:lnTo>
                              <a:lnTo>
                                <a:pt x="1276" y="681"/>
                              </a:lnTo>
                              <a:lnTo>
                                <a:pt x="1263" y="685"/>
                              </a:lnTo>
                              <a:lnTo>
                                <a:pt x="1234" y="690"/>
                              </a:lnTo>
                              <a:lnTo>
                                <a:pt x="1205" y="691"/>
                              </a:lnTo>
                              <a:lnTo>
                                <a:pt x="815" y="691"/>
                              </a:lnTo>
                              <a:lnTo>
                                <a:pt x="815" y="756"/>
                              </a:lnTo>
                              <a:lnTo>
                                <a:pt x="812" y="770"/>
                              </a:lnTo>
                              <a:lnTo>
                                <a:pt x="803" y="781"/>
                              </a:lnTo>
                              <a:lnTo>
                                <a:pt x="791" y="789"/>
                              </a:lnTo>
                              <a:lnTo>
                                <a:pt x="776" y="792"/>
                              </a:lnTo>
                              <a:lnTo>
                                <a:pt x="632" y="792"/>
                              </a:lnTo>
                              <a:lnTo>
                                <a:pt x="617" y="789"/>
                              </a:lnTo>
                              <a:lnTo>
                                <a:pt x="605" y="781"/>
                              </a:lnTo>
                              <a:lnTo>
                                <a:pt x="596" y="770"/>
                              </a:lnTo>
                              <a:lnTo>
                                <a:pt x="593" y="756"/>
                              </a:lnTo>
                              <a:lnTo>
                                <a:pt x="593" y="691"/>
                              </a:lnTo>
                              <a:lnTo>
                                <a:pt x="203" y="691"/>
                              </a:lnTo>
                              <a:lnTo>
                                <a:pt x="174" y="690"/>
                              </a:lnTo>
                              <a:lnTo>
                                <a:pt x="145" y="685"/>
                              </a:lnTo>
                              <a:lnTo>
                                <a:pt x="133" y="681"/>
                              </a:lnTo>
                              <a:lnTo>
                                <a:pt x="119" y="675"/>
                              </a:lnTo>
                              <a:lnTo>
                                <a:pt x="104" y="668"/>
                              </a:lnTo>
                              <a:lnTo>
                                <a:pt x="91" y="661"/>
                              </a:lnTo>
                              <a:lnTo>
                                <a:pt x="79" y="655"/>
                              </a:lnTo>
                              <a:close/>
                              <a:moveTo>
                                <a:pt x="1293" y="287"/>
                              </a:moveTo>
                              <a:lnTo>
                                <a:pt x="109" y="288"/>
                              </a:lnTo>
                              <a:lnTo>
                                <a:pt x="98" y="290"/>
                              </a:lnTo>
                              <a:lnTo>
                                <a:pt x="89" y="295"/>
                              </a:lnTo>
                              <a:lnTo>
                                <a:pt x="83" y="304"/>
                              </a:lnTo>
                              <a:lnTo>
                                <a:pt x="80" y="313"/>
                              </a:lnTo>
                              <a:lnTo>
                                <a:pt x="79" y="502"/>
                              </a:lnTo>
                              <a:lnTo>
                                <a:pt x="82" y="523"/>
                              </a:lnTo>
                              <a:lnTo>
                                <a:pt x="88" y="542"/>
                              </a:lnTo>
                              <a:lnTo>
                                <a:pt x="99" y="559"/>
                              </a:lnTo>
                              <a:lnTo>
                                <a:pt x="112" y="574"/>
                              </a:lnTo>
                              <a:lnTo>
                                <a:pt x="122" y="580"/>
                              </a:lnTo>
                              <a:lnTo>
                                <a:pt x="135" y="586"/>
                              </a:lnTo>
                              <a:lnTo>
                                <a:pt x="148" y="591"/>
                              </a:lnTo>
                              <a:lnTo>
                                <a:pt x="160" y="595"/>
                              </a:lnTo>
                              <a:lnTo>
                                <a:pt x="181" y="601"/>
                              </a:lnTo>
                              <a:lnTo>
                                <a:pt x="203" y="603"/>
                              </a:lnTo>
                              <a:lnTo>
                                <a:pt x="593" y="603"/>
                              </a:lnTo>
                              <a:lnTo>
                                <a:pt x="593" y="538"/>
                              </a:lnTo>
                              <a:lnTo>
                                <a:pt x="596" y="525"/>
                              </a:lnTo>
                              <a:lnTo>
                                <a:pt x="605" y="513"/>
                              </a:lnTo>
                              <a:lnTo>
                                <a:pt x="617" y="505"/>
                              </a:lnTo>
                              <a:lnTo>
                                <a:pt x="632" y="502"/>
                              </a:lnTo>
                              <a:lnTo>
                                <a:pt x="776" y="502"/>
                              </a:lnTo>
                              <a:lnTo>
                                <a:pt x="791" y="505"/>
                              </a:lnTo>
                              <a:lnTo>
                                <a:pt x="803" y="513"/>
                              </a:lnTo>
                              <a:lnTo>
                                <a:pt x="812" y="525"/>
                              </a:lnTo>
                              <a:lnTo>
                                <a:pt x="815" y="538"/>
                              </a:lnTo>
                              <a:lnTo>
                                <a:pt x="815" y="603"/>
                              </a:lnTo>
                              <a:lnTo>
                                <a:pt x="1205" y="603"/>
                              </a:lnTo>
                              <a:lnTo>
                                <a:pt x="1227" y="601"/>
                              </a:lnTo>
                              <a:lnTo>
                                <a:pt x="1248" y="595"/>
                              </a:lnTo>
                              <a:lnTo>
                                <a:pt x="1267" y="586"/>
                              </a:lnTo>
                              <a:lnTo>
                                <a:pt x="1284" y="574"/>
                              </a:lnTo>
                              <a:lnTo>
                                <a:pt x="1297" y="559"/>
                              </a:lnTo>
                              <a:lnTo>
                                <a:pt x="1307" y="542"/>
                              </a:lnTo>
                              <a:lnTo>
                                <a:pt x="1314" y="523"/>
                              </a:lnTo>
                              <a:lnTo>
                                <a:pt x="1316" y="502"/>
                              </a:lnTo>
                              <a:lnTo>
                                <a:pt x="1322" y="311"/>
                              </a:lnTo>
                              <a:lnTo>
                                <a:pt x="1319" y="302"/>
                              </a:lnTo>
                              <a:lnTo>
                                <a:pt x="1313" y="294"/>
                              </a:lnTo>
                              <a:lnTo>
                                <a:pt x="1304" y="288"/>
                              </a:lnTo>
                              <a:lnTo>
                                <a:pt x="1293" y="287"/>
                              </a:lnTo>
                              <a:close/>
                              <a:moveTo>
                                <a:pt x="510" y="80"/>
                              </a:moveTo>
                              <a:lnTo>
                                <a:pt x="510" y="201"/>
                              </a:lnTo>
                              <a:lnTo>
                                <a:pt x="900" y="201"/>
                              </a:lnTo>
                              <a:lnTo>
                                <a:pt x="900" y="80"/>
                              </a:lnTo>
                              <a:lnTo>
                                <a:pt x="510" y="8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888" y="0"/>
                              </a:lnTo>
                              <a:lnTo>
                                <a:pt x="907" y="1"/>
                              </a:lnTo>
                              <a:lnTo>
                                <a:pt x="925" y="6"/>
                              </a:lnTo>
                              <a:lnTo>
                                <a:pt x="941" y="14"/>
                              </a:lnTo>
                              <a:lnTo>
                                <a:pt x="954" y="25"/>
                              </a:lnTo>
                              <a:lnTo>
                                <a:pt x="966" y="38"/>
                              </a:lnTo>
                              <a:lnTo>
                                <a:pt x="975" y="52"/>
                              </a:lnTo>
                              <a:lnTo>
                                <a:pt x="981" y="68"/>
                              </a:lnTo>
                              <a:lnTo>
                                <a:pt x="983" y="85"/>
                              </a:lnTo>
                              <a:lnTo>
                                <a:pt x="983" y="201"/>
                              </a:lnTo>
                              <a:lnTo>
                                <a:pt x="1269" y="201"/>
                              </a:lnTo>
                              <a:lnTo>
                                <a:pt x="1295" y="203"/>
                              </a:lnTo>
                              <a:lnTo>
                                <a:pt x="1317" y="208"/>
                              </a:lnTo>
                              <a:lnTo>
                                <a:pt x="1336" y="216"/>
                              </a:lnTo>
                              <a:lnTo>
                                <a:pt x="1352" y="226"/>
                              </a:lnTo>
                              <a:lnTo>
                                <a:pt x="1365" y="239"/>
                              </a:lnTo>
                              <a:lnTo>
                                <a:pt x="1376" y="253"/>
                              </a:lnTo>
                              <a:lnTo>
                                <a:pt x="1385" y="270"/>
                              </a:lnTo>
                              <a:lnTo>
                                <a:pt x="1390" y="287"/>
                              </a:lnTo>
                              <a:lnTo>
                                <a:pt x="1394" y="306"/>
                              </a:lnTo>
                              <a:lnTo>
                                <a:pt x="1395" y="326"/>
                              </a:lnTo>
                              <a:lnTo>
                                <a:pt x="1395" y="980"/>
                              </a:lnTo>
                              <a:lnTo>
                                <a:pt x="1393" y="1006"/>
                              </a:lnTo>
                              <a:lnTo>
                                <a:pt x="1387" y="1029"/>
                              </a:lnTo>
                              <a:lnTo>
                                <a:pt x="1378" y="1049"/>
                              </a:lnTo>
                              <a:lnTo>
                                <a:pt x="1366" y="1066"/>
                              </a:lnTo>
                              <a:lnTo>
                                <a:pt x="1351" y="1080"/>
                              </a:lnTo>
                              <a:lnTo>
                                <a:pt x="1333" y="1091"/>
                              </a:lnTo>
                              <a:lnTo>
                                <a:pt x="1314" y="1099"/>
                              </a:lnTo>
                              <a:lnTo>
                                <a:pt x="1292" y="1104"/>
                              </a:lnTo>
                              <a:lnTo>
                                <a:pt x="1269" y="1106"/>
                              </a:lnTo>
                              <a:lnTo>
                                <a:pt x="135" y="1106"/>
                              </a:lnTo>
                              <a:lnTo>
                                <a:pt x="104" y="1105"/>
                              </a:lnTo>
                              <a:lnTo>
                                <a:pt x="79" y="1101"/>
                              </a:lnTo>
                              <a:lnTo>
                                <a:pt x="57" y="1094"/>
                              </a:lnTo>
                              <a:lnTo>
                                <a:pt x="40" y="1085"/>
                              </a:lnTo>
                              <a:lnTo>
                                <a:pt x="26" y="1073"/>
                              </a:lnTo>
                              <a:lnTo>
                                <a:pt x="15" y="1059"/>
                              </a:lnTo>
                              <a:lnTo>
                                <a:pt x="7" y="1042"/>
                              </a:lnTo>
                              <a:lnTo>
                                <a:pt x="3" y="1024"/>
                              </a:lnTo>
                              <a:lnTo>
                                <a:pt x="0" y="1003"/>
                              </a:lnTo>
                              <a:lnTo>
                                <a:pt x="0" y="980"/>
                              </a:lnTo>
                              <a:lnTo>
                                <a:pt x="0" y="326"/>
                              </a:lnTo>
                              <a:lnTo>
                                <a:pt x="2" y="306"/>
                              </a:lnTo>
                              <a:lnTo>
                                <a:pt x="6" y="287"/>
                              </a:lnTo>
                              <a:lnTo>
                                <a:pt x="12" y="269"/>
                              </a:lnTo>
                              <a:lnTo>
                                <a:pt x="20" y="252"/>
                              </a:lnTo>
                              <a:lnTo>
                                <a:pt x="31" y="238"/>
                              </a:lnTo>
                              <a:lnTo>
                                <a:pt x="45" y="225"/>
                              </a:lnTo>
                              <a:lnTo>
                                <a:pt x="62" y="215"/>
                              </a:lnTo>
                              <a:lnTo>
                                <a:pt x="82" y="207"/>
                              </a:lnTo>
                              <a:lnTo>
                                <a:pt x="107" y="203"/>
                              </a:lnTo>
                              <a:lnTo>
                                <a:pt x="135" y="201"/>
                              </a:lnTo>
                              <a:lnTo>
                                <a:pt x="426" y="201"/>
                              </a:lnTo>
                              <a:lnTo>
                                <a:pt x="426" y="85"/>
                              </a:lnTo>
                              <a:lnTo>
                                <a:pt x="428" y="68"/>
                              </a:lnTo>
                              <a:lnTo>
                                <a:pt x="433" y="52"/>
                              </a:lnTo>
                              <a:lnTo>
                                <a:pt x="442" y="38"/>
                              </a:lnTo>
                              <a:lnTo>
                                <a:pt x="454" y="25"/>
                              </a:lnTo>
                              <a:lnTo>
                                <a:pt x="467" y="14"/>
                              </a:lnTo>
                              <a:lnTo>
                                <a:pt x="483" y="6"/>
                              </a:lnTo>
                              <a:lnTo>
                                <a:pt x="501" y="1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xperience icon symbol" o:spid="_x0000_s1026" o:spt="100" alt="Experience icon symbol" style="position:absolute;left:0pt;margin-left:44.2pt;margin-top:-331.25pt;height:7.45pt;width:9.35pt;z-index:251668480;mso-width-relative:page;mso-height-relative:page;" fillcolor="#FFFFFF [3228]" filled="t" stroked="f" coordsize="1395,1106" o:gfxdata="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<v:path o:connectlocs="0,256;0,256;340,256;340,171;340,171;255,171;170,171;170,171;170,171;170,171;0,171;0,171;340,85;0,85;0,85;0,171;0,171;85,171;170,171;170,85;170,85;170,171;255,171;340,171;340,85;340,85;340,85;255,85;85,0;255,0;255,0;255,0;340,85;340,85;340,85;340,85;340,256;340,256;340,256;0,256;0,256;0,256;0,256;0,85;0,85;0,85;85,85;85,0;85,0;85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-4359275</wp:posOffset>
                </wp:positionV>
                <wp:extent cx="118745" cy="94615"/>
                <wp:effectExtent l="0" t="0" r="14605" b="635"/>
                <wp:wrapNone/>
                <wp:docPr id="35" name="Experience icon symbol" descr="Experience icon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94615"/>
                        </a:xfrm>
                        <a:custGeom>
                          <a:avLst/>
                          <a:gdLst>
                            <a:gd name="T0" fmla="*/ 0 w 1395"/>
                            <a:gd name="T1" fmla="*/ 3 h 1106"/>
                            <a:gd name="T2" fmla="*/ 0 w 1395"/>
                            <a:gd name="T3" fmla="*/ 3 h 1106"/>
                            <a:gd name="T4" fmla="*/ 4 w 1395"/>
                            <a:gd name="T5" fmla="*/ 3 h 1106"/>
                            <a:gd name="T6" fmla="*/ 4 w 1395"/>
                            <a:gd name="T7" fmla="*/ 2 h 1106"/>
                            <a:gd name="T8" fmla="*/ 4 w 1395"/>
                            <a:gd name="T9" fmla="*/ 2 h 1106"/>
                            <a:gd name="T10" fmla="*/ 3 w 1395"/>
                            <a:gd name="T11" fmla="*/ 2 h 1106"/>
                            <a:gd name="T12" fmla="*/ 2 w 1395"/>
                            <a:gd name="T13" fmla="*/ 2 h 1106"/>
                            <a:gd name="T14" fmla="*/ 2 w 1395"/>
                            <a:gd name="T15" fmla="*/ 2 h 1106"/>
                            <a:gd name="T16" fmla="*/ 2 w 1395"/>
                            <a:gd name="T17" fmla="*/ 2 h 1106"/>
                            <a:gd name="T18" fmla="*/ 2 w 1395"/>
                            <a:gd name="T19" fmla="*/ 2 h 1106"/>
                            <a:gd name="T20" fmla="*/ 0 w 1395"/>
                            <a:gd name="T21" fmla="*/ 2 h 1106"/>
                            <a:gd name="T22" fmla="*/ 0 w 1395"/>
                            <a:gd name="T23" fmla="*/ 2 h 1106"/>
                            <a:gd name="T24" fmla="*/ 4 w 1395"/>
                            <a:gd name="T25" fmla="*/ 1 h 1106"/>
                            <a:gd name="T26" fmla="*/ 0 w 1395"/>
                            <a:gd name="T27" fmla="*/ 1 h 1106"/>
                            <a:gd name="T28" fmla="*/ 0 w 1395"/>
                            <a:gd name="T29" fmla="*/ 1 h 1106"/>
                            <a:gd name="T30" fmla="*/ 0 w 1395"/>
                            <a:gd name="T31" fmla="*/ 2 h 1106"/>
                            <a:gd name="T32" fmla="*/ 0 w 1395"/>
                            <a:gd name="T33" fmla="*/ 2 h 1106"/>
                            <a:gd name="T34" fmla="*/ 1 w 1395"/>
                            <a:gd name="T35" fmla="*/ 2 h 1106"/>
                            <a:gd name="T36" fmla="*/ 2 w 1395"/>
                            <a:gd name="T37" fmla="*/ 2 h 1106"/>
                            <a:gd name="T38" fmla="*/ 2 w 1395"/>
                            <a:gd name="T39" fmla="*/ 1 h 1106"/>
                            <a:gd name="T40" fmla="*/ 2 w 1395"/>
                            <a:gd name="T41" fmla="*/ 1 h 1106"/>
                            <a:gd name="T42" fmla="*/ 2 w 1395"/>
                            <a:gd name="T43" fmla="*/ 2 h 1106"/>
                            <a:gd name="T44" fmla="*/ 3 w 1395"/>
                            <a:gd name="T45" fmla="*/ 2 h 1106"/>
                            <a:gd name="T46" fmla="*/ 4 w 1395"/>
                            <a:gd name="T47" fmla="*/ 2 h 1106"/>
                            <a:gd name="T48" fmla="*/ 4 w 1395"/>
                            <a:gd name="T49" fmla="*/ 1 h 1106"/>
                            <a:gd name="T50" fmla="*/ 4 w 1395"/>
                            <a:gd name="T51" fmla="*/ 1 h 1106"/>
                            <a:gd name="T52" fmla="*/ 4 w 1395"/>
                            <a:gd name="T53" fmla="*/ 1 h 1106"/>
                            <a:gd name="T54" fmla="*/ 3 w 1395"/>
                            <a:gd name="T55" fmla="*/ 1 h 1106"/>
                            <a:gd name="T56" fmla="*/ 1 w 1395"/>
                            <a:gd name="T57" fmla="*/ 0 h 1106"/>
                            <a:gd name="T58" fmla="*/ 3 w 1395"/>
                            <a:gd name="T59" fmla="*/ 0 h 1106"/>
                            <a:gd name="T60" fmla="*/ 3 w 1395"/>
                            <a:gd name="T61" fmla="*/ 0 h 1106"/>
                            <a:gd name="T62" fmla="*/ 3 w 1395"/>
                            <a:gd name="T63" fmla="*/ 0 h 1106"/>
                            <a:gd name="T64" fmla="*/ 4 w 1395"/>
                            <a:gd name="T65" fmla="*/ 1 h 1106"/>
                            <a:gd name="T66" fmla="*/ 4 w 1395"/>
                            <a:gd name="T67" fmla="*/ 1 h 1106"/>
                            <a:gd name="T68" fmla="*/ 4 w 1395"/>
                            <a:gd name="T69" fmla="*/ 1 h 1106"/>
                            <a:gd name="T70" fmla="*/ 4 w 1395"/>
                            <a:gd name="T71" fmla="*/ 1 h 1106"/>
                            <a:gd name="T72" fmla="*/ 4 w 1395"/>
                            <a:gd name="T73" fmla="*/ 3 h 1106"/>
                            <a:gd name="T74" fmla="*/ 4 w 1395"/>
                            <a:gd name="T75" fmla="*/ 3 h 1106"/>
                            <a:gd name="T76" fmla="*/ 4 w 1395"/>
                            <a:gd name="T77" fmla="*/ 3 h 1106"/>
                            <a:gd name="T78" fmla="*/ 0 w 1395"/>
                            <a:gd name="T79" fmla="*/ 3 h 1106"/>
                            <a:gd name="T80" fmla="*/ 0 w 1395"/>
                            <a:gd name="T81" fmla="*/ 3 h 1106"/>
                            <a:gd name="T82" fmla="*/ 0 w 1395"/>
                            <a:gd name="T83" fmla="*/ 3 h 1106"/>
                            <a:gd name="T84" fmla="*/ 0 w 1395"/>
                            <a:gd name="T85" fmla="*/ 3 h 1106"/>
                            <a:gd name="T86" fmla="*/ 0 w 1395"/>
                            <a:gd name="T87" fmla="*/ 1 h 1106"/>
                            <a:gd name="T88" fmla="*/ 0 w 1395"/>
                            <a:gd name="T89" fmla="*/ 1 h 1106"/>
                            <a:gd name="T90" fmla="*/ 0 w 1395"/>
                            <a:gd name="T91" fmla="*/ 1 h 1106"/>
                            <a:gd name="T92" fmla="*/ 1 w 1395"/>
                            <a:gd name="T93" fmla="*/ 1 h 1106"/>
                            <a:gd name="T94" fmla="*/ 1 w 1395"/>
                            <a:gd name="T95" fmla="*/ 0 h 1106"/>
                            <a:gd name="T96" fmla="*/ 1 w 1395"/>
                            <a:gd name="T97" fmla="*/ 0 h 1106"/>
                            <a:gd name="T98" fmla="*/ 1 w 1395"/>
                            <a:gd name="T99" fmla="*/ 0 h 110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395" h="1106">
                              <a:moveTo>
                                <a:pt x="79" y="655"/>
                              </a:moveTo>
                              <a:lnTo>
                                <a:pt x="79" y="1000"/>
                              </a:lnTo>
                              <a:lnTo>
                                <a:pt x="81" y="1010"/>
                              </a:lnTo>
                              <a:lnTo>
                                <a:pt x="87" y="1018"/>
                              </a:lnTo>
                              <a:lnTo>
                                <a:pt x="97" y="1023"/>
                              </a:lnTo>
                              <a:lnTo>
                                <a:pt x="107" y="1025"/>
                              </a:lnTo>
                              <a:lnTo>
                                <a:pt x="1288" y="1025"/>
                              </a:lnTo>
                              <a:lnTo>
                                <a:pt x="1299" y="1023"/>
                              </a:lnTo>
                              <a:lnTo>
                                <a:pt x="1308" y="1018"/>
                              </a:lnTo>
                              <a:lnTo>
                                <a:pt x="1314" y="1010"/>
                              </a:lnTo>
                              <a:lnTo>
                                <a:pt x="1316" y="1000"/>
                              </a:lnTo>
                              <a:lnTo>
                                <a:pt x="1316" y="655"/>
                              </a:lnTo>
                              <a:lnTo>
                                <a:pt x="1301" y="667"/>
                              </a:lnTo>
                              <a:lnTo>
                                <a:pt x="1288" y="675"/>
                              </a:lnTo>
                              <a:lnTo>
                                <a:pt x="1276" y="681"/>
                              </a:lnTo>
                              <a:lnTo>
                                <a:pt x="1263" y="685"/>
                              </a:lnTo>
                              <a:lnTo>
                                <a:pt x="1234" y="690"/>
                              </a:lnTo>
                              <a:lnTo>
                                <a:pt x="1205" y="691"/>
                              </a:lnTo>
                              <a:lnTo>
                                <a:pt x="815" y="691"/>
                              </a:lnTo>
                              <a:lnTo>
                                <a:pt x="815" y="756"/>
                              </a:lnTo>
                              <a:lnTo>
                                <a:pt x="812" y="770"/>
                              </a:lnTo>
                              <a:lnTo>
                                <a:pt x="803" y="781"/>
                              </a:lnTo>
                              <a:lnTo>
                                <a:pt x="791" y="789"/>
                              </a:lnTo>
                              <a:lnTo>
                                <a:pt x="776" y="792"/>
                              </a:lnTo>
                              <a:lnTo>
                                <a:pt x="632" y="792"/>
                              </a:lnTo>
                              <a:lnTo>
                                <a:pt x="617" y="789"/>
                              </a:lnTo>
                              <a:lnTo>
                                <a:pt x="605" y="781"/>
                              </a:lnTo>
                              <a:lnTo>
                                <a:pt x="596" y="770"/>
                              </a:lnTo>
                              <a:lnTo>
                                <a:pt x="593" y="756"/>
                              </a:lnTo>
                              <a:lnTo>
                                <a:pt x="593" y="691"/>
                              </a:lnTo>
                              <a:lnTo>
                                <a:pt x="203" y="691"/>
                              </a:lnTo>
                              <a:lnTo>
                                <a:pt x="174" y="690"/>
                              </a:lnTo>
                              <a:lnTo>
                                <a:pt x="145" y="685"/>
                              </a:lnTo>
                              <a:lnTo>
                                <a:pt x="133" y="681"/>
                              </a:lnTo>
                              <a:lnTo>
                                <a:pt x="119" y="675"/>
                              </a:lnTo>
                              <a:lnTo>
                                <a:pt x="104" y="668"/>
                              </a:lnTo>
                              <a:lnTo>
                                <a:pt x="91" y="661"/>
                              </a:lnTo>
                              <a:lnTo>
                                <a:pt x="79" y="655"/>
                              </a:lnTo>
                              <a:close/>
                              <a:moveTo>
                                <a:pt x="1293" y="287"/>
                              </a:moveTo>
                              <a:lnTo>
                                <a:pt x="109" y="288"/>
                              </a:lnTo>
                              <a:lnTo>
                                <a:pt x="98" y="290"/>
                              </a:lnTo>
                              <a:lnTo>
                                <a:pt x="89" y="295"/>
                              </a:lnTo>
                              <a:lnTo>
                                <a:pt x="83" y="304"/>
                              </a:lnTo>
                              <a:lnTo>
                                <a:pt x="80" y="313"/>
                              </a:lnTo>
                              <a:lnTo>
                                <a:pt x="79" y="502"/>
                              </a:lnTo>
                              <a:lnTo>
                                <a:pt x="82" y="523"/>
                              </a:lnTo>
                              <a:lnTo>
                                <a:pt x="88" y="542"/>
                              </a:lnTo>
                              <a:lnTo>
                                <a:pt x="99" y="559"/>
                              </a:lnTo>
                              <a:lnTo>
                                <a:pt x="112" y="574"/>
                              </a:lnTo>
                              <a:lnTo>
                                <a:pt x="122" y="580"/>
                              </a:lnTo>
                              <a:lnTo>
                                <a:pt x="135" y="586"/>
                              </a:lnTo>
                              <a:lnTo>
                                <a:pt x="148" y="591"/>
                              </a:lnTo>
                              <a:lnTo>
                                <a:pt x="160" y="595"/>
                              </a:lnTo>
                              <a:lnTo>
                                <a:pt x="181" y="601"/>
                              </a:lnTo>
                              <a:lnTo>
                                <a:pt x="203" y="603"/>
                              </a:lnTo>
                              <a:lnTo>
                                <a:pt x="593" y="603"/>
                              </a:lnTo>
                              <a:lnTo>
                                <a:pt x="593" y="538"/>
                              </a:lnTo>
                              <a:lnTo>
                                <a:pt x="596" y="525"/>
                              </a:lnTo>
                              <a:lnTo>
                                <a:pt x="605" y="513"/>
                              </a:lnTo>
                              <a:lnTo>
                                <a:pt x="617" y="505"/>
                              </a:lnTo>
                              <a:lnTo>
                                <a:pt x="632" y="502"/>
                              </a:lnTo>
                              <a:lnTo>
                                <a:pt x="776" y="502"/>
                              </a:lnTo>
                              <a:lnTo>
                                <a:pt x="791" y="505"/>
                              </a:lnTo>
                              <a:lnTo>
                                <a:pt x="803" y="513"/>
                              </a:lnTo>
                              <a:lnTo>
                                <a:pt x="812" y="525"/>
                              </a:lnTo>
                              <a:lnTo>
                                <a:pt x="815" y="538"/>
                              </a:lnTo>
                              <a:lnTo>
                                <a:pt x="815" y="603"/>
                              </a:lnTo>
                              <a:lnTo>
                                <a:pt x="1205" y="603"/>
                              </a:lnTo>
                              <a:lnTo>
                                <a:pt x="1227" y="601"/>
                              </a:lnTo>
                              <a:lnTo>
                                <a:pt x="1248" y="595"/>
                              </a:lnTo>
                              <a:lnTo>
                                <a:pt x="1267" y="586"/>
                              </a:lnTo>
                              <a:lnTo>
                                <a:pt x="1284" y="574"/>
                              </a:lnTo>
                              <a:lnTo>
                                <a:pt x="1297" y="559"/>
                              </a:lnTo>
                              <a:lnTo>
                                <a:pt x="1307" y="542"/>
                              </a:lnTo>
                              <a:lnTo>
                                <a:pt x="1314" y="523"/>
                              </a:lnTo>
                              <a:lnTo>
                                <a:pt x="1316" y="502"/>
                              </a:lnTo>
                              <a:lnTo>
                                <a:pt x="1322" y="311"/>
                              </a:lnTo>
                              <a:lnTo>
                                <a:pt x="1319" y="302"/>
                              </a:lnTo>
                              <a:lnTo>
                                <a:pt x="1313" y="294"/>
                              </a:lnTo>
                              <a:lnTo>
                                <a:pt x="1304" y="288"/>
                              </a:lnTo>
                              <a:lnTo>
                                <a:pt x="1293" y="287"/>
                              </a:lnTo>
                              <a:close/>
                              <a:moveTo>
                                <a:pt x="510" y="80"/>
                              </a:moveTo>
                              <a:lnTo>
                                <a:pt x="510" y="201"/>
                              </a:lnTo>
                              <a:lnTo>
                                <a:pt x="900" y="201"/>
                              </a:lnTo>
                              <a:lnTo>
                                <a:pt x="900" y="80"/>
                              </a:lnTo>
                              <a:lnTo>
                                <a:pt x="510" y="80"/>
                              </a:lnTo>
                              <a:close/>
                              <a:moveTo>
                                <a:pt x="520" y="0"/>
                              </a:moveTo>
                              <a:lnTo>
                                <a:pt x="888" y="0"/>
                              </a:lnTo>
                              <a:lnTo>
                                <a:pt x="907" y="1"/>
                              </a:lnTo>
                              <a:lnTo>
                                <a:pt x="925" y="6"/>
                              </a:lnTo>
                              <a:lnTo>
                                <a:pt x="941" y="14"/>
                              </a:lnTo>
                              <a:lnTo>
                                <a:pt x="954" y="25"/>
                              </a:lnTo>
                              <a:lnTo>
                                <a:pt x="966" y="38"/>
                              </a:lnTo>
                              <a:lnTo>
                                <a:pt x="975" y="52"/>
                              </a:lnTo>
                              <a:lnTo>
                                <a:pt x="981" y="68"/>
                              </a:lnTo>
                              <a:lnTo>
                                <a:pt x="983" y="85"/>
                              </a:lnTo>
                              <a:lnTo>
                                <a:pt x="983" y="201"/>
                              </a:lnTo>
                              <a:lnTo>
                                <a:pt x="1269" y="201"/>
                              </a:lnTo>
                              <a:lnTo>
                                <a:pt x="1295" y="203"/>
                              </a:lnTo>
                              <a:lnTo>
                                <a:pt x="1317" y="208"/>
                              </a:lnTo>
                              <a:lnTo>
                                <a:pt x="1336" y="216"/>
                              </a:lnTo>
                              <a:lnTo>
                                <a:pt x="1352" y="226"/>
                              </a:lnTo>
                              <a:lnTo>
                                <a:pt x="1365" y="239"/>
                              </a:lnTo>
                              <a:lnTo>
                                <a:pt x="1376" y="253"/>
                              </a:lnTo>
                              <a:lnTo>
                                <a:pt x="1385" y="270"/>
                              </a:lnTo>
                              <a:lnTo>
                                <a:pt x="1390" y="287"/>
                              </a:lnTo>
                              <a:lnTo>
                                <a:pt x="1394" y="306"/>
                              </a:lnTo>
                              <a:lnTo>
                                <a:pt x="1395" y="326"/>
                              </a:lnTo>
                              <a:lnTo>
                                <a:pt x="1395" y="980"/>
                              </a:lnTo>
                              <a:lnTo>
                                <a:pt x="1393" y="1006"/>
                              </a:lnTo>
                              <a:lnTo>
                                <a:pt x="1387" y="1029"/>
                              </a:lnTo>
                              <a:lnTo>
                                <a:pt x="1378" y="1049"/>
                              </a:lnTo>
                              <a:lnTo>
                                <a:pt x="1366" y="1066"/>
                              </a:lnTo>
                              <a:lnTo>
                                <a:pt x="1351" y="1080"/>
                              </a:lnTo>
                              <a:lnTo>
                                <a:pt x="1333" y="1091"/>
                              </a:lnTo>
                              <a:lnTo>
                                <a:pt x="1314" y="1099"/>
                              </a:lnTo>
                              <a:lnTo>
                                <a:pt x="1292" y="1104"/>
                              </a:lnTo>
                              <a:lnTo>
                                <a:pt x="1269" y="1106"/>
                              </a:lnTo>
                              <a:lnTo>
                                <a:pt x="135" y="1106"/>
                              </a:lnTo>
                              <a:lnTo>
                                <a:pt x="104" y="1105"/>
                              </a:lnTo>
                              <a:lnTo>
                                <a:pt x="79" y="1101"/>
                              </a:lnTo>
                              <a:lnTo>
                                <a:pt x="57" y="1094"/>
                              </a:lnTo>
                              <a:lnTo>
                                <a:pt x="40" y="1085"/>
                              </a:lnTo>
                              <a:lnTo>
                                <a:pt x="26" y="1073"/>
                              </a:lnTo>
                              <a:lnTo>
                                <a:pt x="15" y="1059"/>
                              </a:lnTo>
                              <a:lnTo>
                                <a:pt x="7" y="1042"/>
                              </a:lnTo>
                              <a:lnTo>
                                <a:pt x="3" y="1024"/>
                              </a:lnTo>
                              <a:lnTo>
                                <a:pt x="0" y="1003"/>
                              </a:lnTo>
                              <a:lnTo>
                                <a:pt x="0" y="980"/>
                              </a:lnTo>
                              <a:lnTo>
                                <a:pt x="0" y="326"/>
                              </a:lnTo>
                              <a:lnTo>
                                <a:pt x="2" y="306"/>
                              </a:lnTo>
                              <a:lnTo>
                                <a:pt x="6" y="287"/>
                              </a:lnTo>
                              <a:lnTo>
                                <a:pt x="12" y="269"/>
                              </a:lnTo>
                              <a:lnTo>
                                <a:pt x="20" y="252"/>
                              </a:lnTo>
                              <a:lnTo>
                                <a:pt x="31" y="238"/>
                              </a:lnTo>
                              <a:lnTo>
                                <a:pt x="45" y="225"/>
                              </a:lnTo>
                              <a:lnTo>
                                <a:pt x="62" y="215"/>
                              </a:lnTo>
                              <a:lnTo>
                                <a:pt x="82" y="207"/>
                              </a:lnTo>
                              <a:lnTo>
                                <a:pt x="107" y="203"/>
                              </a:lnTo>
                              <a:lnTo>
                                <a:pt x="135" y="201"/>
                              </a:lnTo>
                              <a:lnTo>
                                <a:pt x="426" y="201"/>
                              </a:lnTo>
                              <a:lnTo>
                                <a:pt x="426" y="85"/>
                              </a:lnTo>
                              <a:lnTo>
                                <a:pt x="428" y="68"/>
                              </a:lnTo>
                              <a:lnTo>
                                <a:pt x="433" y="52"/>
                              </a:lnTo>
                              <a:lnTo>
                                <a:pt x="442" y="38"/>
                              </a:lnTo>
                              <a:lnTo>
                                <a:pt x="454" y="25"/>
                              </a:lnTo>
                              <a:lnTo>
                                <a:pt x="467" y="14"/>
                              </a:lnTo>
                              <a:lnTo>
                                <a:pt x="483" y="6"/>
                              </a:lnTo>
                              <a:lnTo>
                                <a:pt x="501" y="1"/>
                              </a:lnTo>
                              <a:lnTo>
                                <a:pt x="5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xperience icon symbol" o:spid="_x0000_s1026" o:spt="100" alt="Experience icon symbol" style="position:absolute;left:0pt;margin-left:32.2pt;margin-top:-343.25pt;height:7.45pt;width:9.35pt;z-index:251667456;mso-width-relative:page;mso-height-relative:page;" fillcolor="#FFFFFF [3228]" filled="t" stroked="f" coordsize="1395,1106" o:gfxdata="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<v:path o:connectlocs="0,256;0,256;340,256;340,171;340,171;255,171;170,171;170,171;170,171;170,171;0,171;0,171;340,85;0,85;0,85;0,171;0,171;85,171;170,171;170,85;170,85;170,171;255,171;340,171;340,85;340,85;340,85;255,85;85,0;255,0;255,0;255,0;340,85;340,85;340,85;340,85;340,256;340,256;340,256;0,256;0,256;0,256;0,256;0,85;0,85;0,85;85,85;85,0;85,0;85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5899086D">
      <w:pPr>
        <w:pStyle w:val="27"/>
        <w:numPr>
          <w:ilvl w:val="0"/>
          <w:numId w:val="0"/>
        </w:numPr>
      </w:pPr>
    </w:p>
    <w:tbl>
      <w:tblPr>
        <w:tblStyle w:val="34"/>
        <w:tblW w:w="5163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1"/>
        <w:gridCol w:w="8201"/>
      </w:tblGrid>
      <w:tr w14:paraId="11549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dxa"/>
            <w:tcMar>
              <w:right w:w="216" w:type="dxa"/>
            </w:tcMar>
            <w:vAlign w:val="bottom"/>
          </w:tcPr>
          <w:p w14:paraId="720D4492">
            <w:pPr>
              <w:pStyle w:val="66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42" name=" 149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4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5 w 3246"/>
                                    <a:gd name="T1" fmla="*/ 0 h 3246"/>
                                    <a:gd name="T2" fmla="*/ 5 w 3246"/>
                                    <a:gd name="T3" fmla="*/ 0 h 3246"/>
                                    <a:gd name="T4" fmla="*/ 6 w 3246"/>
                                    <a:gd name="T5" fmla="*/ 0 h 3246"/>
                                    <a:gd name="T6" fmla="*/ 6 w 3246"/>
                                    <a:gd name="T7" fmla="*/ 0 h 3246"/>
                                    <a:gd name="T8" fmla="*/ 7 w 3246"/>
                                    <a:gd name="T9" fmla="*/ 1 h 3246"/>
                                    <a:gd name="T10" fmla="*/ 7 w 3246"/>
                                    <a:gd name="T11" fmla="*/ 1 h 3246"/>
                                    <a:gd name="T12" fmla="*/ 8 w 3246"/>
                                    <a:gd name="T13" fmla="*/ 1 h 3246"/>
                                    <a:gd name="T14" fmla="*/ 8 w 3246"/>
                                    <a:gd name="T15" fmla="*/ 2 h 3246"/>
                                    <a:gd name="T16" fmla="*/ 8 w 3246"/>
                                    <a:gd name="T17" fmla="*/ 2 h 3246"/>
                                    <a:gd name="T18" fmla="*/ 9 w 3246"/>
                                    <a:gd name="T19" fmla="*/ 3 h 3246"/>
                                    <a:gd name="T20" fmla="*/ 9 w 3246"/>
                                    <a:gd name="T21" fmla="*/ 3 h 3246"/>
                                    <a:gd name="T22" fmla="*/ 9 w 3246"/>
                                    <a:gd name="T23" fmla="*/ 4 h 3246"/>
                                    <a:gd name="T24" fmla="*/ 9 w 3246"/>
                                    <a:gd name="T25" fmla="*/ 4 h 3246"/>
                                    <a:gd name="T26" fmla="*/ 9 w 3246"/>
                                    <a:gd name="T27" fmla="*/ 5 h 3246"/>
                                    <a:gd name="T28" fmla="*/ 9 w 3246"/>
                                    <a:gd name="T29" fmla="*/ 5 h 3246"/>
                                    <a:gd name="T30" fmla="*/ 9 w 3246"/>
                                    <a:gd name="T31" fmla="*/ 6 h 3246"/>
                                    <a:gd name="T32" fmla="*/ 9 w 3246"/>
                                    <a:gd name="T33" fmla="*/ 6 h 3246"/>
                                    <a:gd name="T34" fmla="*/ 8 w 3246"/>
                                    <a:gd name="T35" fmla="*/ 7 h 3246"/>
                                    <a:gd name="T36" fmla="*/ 8 w 3246"/>
                                    <a:gd name="T37" fmla="*/ 7 h 3246"/>
                                    <a:gd name="T38" fmla="*/ 8 w 3246"/>
                                    <a:gd name="T39" fmla="*/ 8 h 3246"/>
                                    <a:gd name="T40" fmla="*/ 7 w 3246"/>
                                    <a:gd name="T41" fmla="*/ 8 h 3246"/>
                                    <a:gd name="T42" fmla="*/ 7 w 3246"/>
                                    <a:gd name="T43" fmla="*/ 8 h 3246"/>
                                    <a:gd name="T44" fmla="*/ 6 w 3246"/>
                                    <a:gd name="T45" fmla="*/ 9 h 3246"/>
                                    <a:gd name="T46" fmla="*/ 6 w 3246"/>
                                    <a:gd name="T47" fmla="*/ 9 h 3246"/>
                                    <a:gd name="T48" fmla="*/ 5 w 3246"/>
                                    <a:gd name="T49" fmla="*/ 9 h 3246"/>
                                    <a:gd name="T50" fmla="*/ 5 w 3246"/>
                                    <a:gd name="T51" fmla="*/ 9 h 3246"/>
                                    <a:gd name="T52" fmla="*/ 4 w 3246"/>
                                    <a:gd name="T53" fmla="*/ 9 h 3246"/>
                                    <a:gd name="T54" fmla="*/ 4 w 3246"/>
                                    <a:gd name="T55" fmla="*/ 9 h 3246"/>
                                    <a:gd name="T56" fmla="*/ 3 w 3246"/>
                                    <a:gd name="T57" fmla="*/ 9 h 3246"/>
                                    <a:gd name="T58" fmla="*/ 3 w 3246"/>
                                    <a:gd name="T59" fmla="*/ 9 h 3246"/>
                                    <a:gd name="T60" fmla="*/ 2 w 3246"/>
                                    <a:gd name="T61" fmla="*/ 8 h 3246"/>
                                    <a:gd name="T62" fmla="*/ 2 w 3246"/>
                                    <a:gd name="T63" fmla="*/ 8 h 3246"/>
                                    <a:gd name="T64" fmla="*/ 1 w 3246"/>
                                    <a:gd name="T65" fmla="*/ 8 h 3246"/>
                                    <a:gd name="T66" fmla="*/ 1 w 3246"/>
                                    <a:gd name="T67" fmla="*/ 7 h 3246"/>
                                    <a:gd name="T68" fmla="*/ 1 w 3246"/>
                                    <a:gd name="T69" fmla="*/ 7 h 3246"/>
                                    <a:gd name="T70" fmla="*/ 0 w 3246"/>
                                    <a:gd name="T71" fmla="*/ 6 h 3246"/>
                                    <a:gd name="T72" fmla="*/ 0 w 3246"/>
                                    <a:gd name="T73" fmla="*/ 6 h 3246"/>
                                    <a:gd name="T74" fmla="*/ 0 w 3246"/>
                                    <a:gd name="T75" fmla="*/ 5 h 3246"/>
                                    <a:gd name="T76" fmla="*/ 0 w 3246"/>
                                    <a:gd name="T77" fmla="*/ 5 h 3246"/>
                                    <a:gd name="T78" fmla="*/ 0 w 3246"/>
                                    <a:gd name="T79" fmla="*/ 4 h 3246"/>
                                    <a:gd name="T80" fmla="*/ 0 w 3246"/>
                                    <a:gd name="T81" fmla="*/ 4 h 3246"/>
                                    <a:gd name="T82" fmla="*/ 0 w 3246"/>
                                    <a:gd name="T83" fmla="*/ 3 h 3246"/>
                                    <a:gd name="T84" fmla="*/ 0 w 3246"/>
                                    <a:gd name="T85" fmla="*/ 3 h 3246"/>
                                    <a:gd name="T86" fmla="*/ 1 w 3246"/>
                                    <a:gd name="T87" fmla="*/ 2 h 3246"/>
                                    <a:gd name="T88" fmla="*/ 1 w 3246"/>
                                    <a:gd name="T89" fmla="*/ 2 h 3246"/>
                                    <a:gd name="T90" fmla="*/ 1 w 3246"/>
                                    <a:gd name="T91" fmla="*/ 1 h 3246"/>
                                    <a:gd name="T92" fmla="*/ 2 w 3246"/>
                                    <a:gd name="T93" fmla="*/ 1 h 3246"/>
                                    <a:gd name="T94" fmla="*/ 2 w 3246"/>
                                    <a:gd name="T95" fmla="*/ 1 h 3246"/>
                                    <a:gd name="T96" fmla="*/ 3 w 3246"/>
                                    <a:gd name="T97" fmla="*/ 0 h 3246"/>
                                    <a:gd name="T98" fmla="*/ 3 w 3246"/>
                                    <a:gd name="T99" fmla="*/ 0 h 3246"/>
                                    <a:gd name="T100" fmla="*/ 4 w 3246"/>
                                    <a:gd name="T101" fmla="*/ 0 h 3246"/>
                                    <a:gd name="T102" fmla="*/ 4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Experience icon symbol" descr="Experience icon symbol"/>
                              <wps:cNvSpPr/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0 w 1395"/>
                                    <a:gd name="T1" fmla="*/ 3 h 1106"/>
                                    <a:gd name="T2" fmla="*/ 0 w 1395"/>
                                    <a:gd name="T3" fmla="*/ 3 h 1106"/>
                                    <a:gd name="T4" fmla="*/ 4 w 1395"/>
                                    <a:gd name="T5" fmla="*/ 3 h 1106"/>
                                    <a:gd name="T6" fmla="*/ 4 w 1395"/>
                                    <a:gd name="T7" fmla="*/ 2 h 1106"/>
                                    <a:gd name="T8" fmla="*/ 4 w 1395"/>
                                    <a:gd name="T9" fmla="*/ 2 h 1106"/>
                                    <a:gd name="T10" fmla="*/ 3 w 1395"/>
                                    <a:gd name="T11" fmla="*/ 2 h 1106"/>
                                    <a:gd name="T12" fmla="*/ 2 w 1395"/>
                                    <a:gd name="T13" fmla="*/ 2 h 1106"/>
                                    <a:gd name="T14" fmla="*/ 2 w 1395"/>
                                    <a:gd name="T15" fmla="*/ 2 h 1106"/>
                                    <a:gd name="T16" fmla="*/ 2 w 1395"/>
                                    <a:gd name="T17" fmla="*/ 2 h 1106"/>
                                    <a:gd name="T18" fmla="*/ 2 w 1395"/>
                                    <a:gd name="T19" fmla="*/ 2 h 1106"/>
                                    <a:gd name="T20" fmla="*/ 0 w 1395"/>
                                    <a:gd name="T21" fmla="*/ 2 h 1106"/>
                                    <a:gd name="T22" fmla="*/ 0 w 1395"/>
                                    <a:gd name="T23" fmla="*/ 2 h 1106"/>
                                    <a:gd name="T24" fmla="*/ 4 w 1395"/>
                                    <a:gd name="T25" fmla="*/ 1 h 1106"/>
                                    <a:gd name="T26" fmla="*/ 0 w 1395"/>
                                    <a:gd name="T27" fmla="*/ 1 h 1106"/>
                                    <a:gd name="T28" fmla="*/ 0 w 1395"/>
                                    <a:gd name="T29" fmla="*/ 1 h 1106"/>
                                    <a:gd name="T30" fmla="*/ 0 w 1395"/>
                                    <a:gd name="T31" fmla="*/ 2 h 1106"/>
                                    <a:gd name="T32" fmla="*/ 0 w 1395"/>
                                    <a:gd name="T33" fmla="*/ 2 h 1106"/>
                                    <a:gd name="T34" fmla="*/ 1 w 1395"/>
                                    <a:gd name="T35" fmla="*/ 2 h 1106"/>
                                    <a:gd name="T36" fmla="*/ 2 w 1395"/>
                                    <a:gd name="T37" fmla="*/ 2 h 1106"/>
                                    <a:gd name="T38" fmla="*/ 2 w 1395"/>
                                    <a:gd name="T39" fmla="*/ 1 h 1106"/>
                                    <a:gd name="T40" fmla="*/ 2 w 1395"/>
                                    <a:gd name="T41" fmla="*/ 1 h 1106"/>
                                    <a:gd name="T42" fmla="*/ 2 w 1395"/>
                                    <a:gd name="T43" fmla="*/ 2 h 1106"/>
                                    <a:gd name="T44" fmla="*/ 3 w 1395"/>
                                    <a:gd name="T45" fmla="*/ 2 h 1106"/>
                                    <a:gd name="T46" fmla="*/ 4 w 1395"/>
                                    <a:gd name="T47" fmla="*/ 2 h 1106"/>
                                    <a:gd name="T48" fmla="*/ 4 w 1395"/>
                                    <a:gd name="T49" fmla="*/ 1 h 1106"/>
                                    <a:gd name="T50" fmla="*/ 4 w 1395"/>
                                    <a:gd name="T51" fmla="*/ 1 h 1106"/>
                                    <a:gd name="T52" fmla="*/ 4 w 1395"/>
                                    <a:gd name="T53" fmla="*/ 1 h 1106"/>
                                    <a:gd name="T54" fmla="*/ 3 w 1395"/>
                                    <a:gd name="T55" fmla="*/ 1 h 1106"/>
                                    <a:gd name="T56" fmla="*/ 1 w 1395"/>
                                    <a:gd name="T57" fmla="*/ 0 h 1106"/>
                                    <a:gd name="T58" fmla="*/ 3 w 1395"/>
                                    <a:gd name="T59" fmla="*/ 0 h 1106"/>
                                    <a:gd name="T60" fmla="*/ 3 w 1395"/>
                                    <a:gd name="T61" fmla="*/ 0 h 1106"/>
                                    <a:gd name="T62" fmla="*/ 3 w 1395"/>
                                    <a:gd name="T63" fmla="*/ 0 h 1106"/>
                                    <a:gd name="T64" fmla="*/ 4 w 1395"/>
                                    <a:gd name="T65" fmla="*/ 1 h 1106"/>
                                    <a:gd name="T66" fmla="*/ 4 w 1395"/>
                                    <a:gd name="T67" fmla="*/ 1 h 1106"/>
                                    <a:gd name="T68" fmla="*/ 4 w 1395"/>
                                    <a:gd name="T69" fmla="*/ 1 h 1106"/>
                                    <a:gd name="T70" fmla="*/ 4 w 1395"/>
                                    <a:gd name="T71" fmla="*/ 1 h 1106"/>
                                    <a:gd name="T72" fmla="*/ 4 w 1395"/>
                                    <a:gd name="T73" fmla="*/ 3 h 1106"/>
                                    <a:gd name="T74" fmla="*/ 4 w 1395"/>
                                    <a:gd name="T75" fmla="*/ 3 h 1106"/>
                                    <a:gd name="T76" fmla="*/ 4 w 1395"/>
                                    <a:gd name="T77" fmla="*/ 3 h 1106"/>
                                    <a:gd name="T78" fmla="*/ 0 w 1395"/>
                                    <a:gd name="T79" fmla="*/ 3 h 1106"/>
                                    <a:gd name="T80" fmla="*/ 0 w 1395"/>
                                    <a:gd name="T81" fmla="*/ 3 h 1106"/>
                                    <a:gd name="T82" fmla="*/ 0 w 1395"/>
                                    <a:gd name="T83" fmla="*/ 3 h 1106"/>
                                    <a:gd name="T84" fmla="*/ 0 w 1395"/>
                                    <a:gd name="T85" fmla="*/ 3 h 1106"/>
                                    <a:gd name="T86" fmla="*/ 0 w 1395"/>
                                    <a:gd name="T87" fmla="*/ 1 h 1106"/>
                                    <a:gd name="T88" fmla="*/ 0 w 1395"/>
                                    <a:gd name="T89" fmla="*/ 1 h 1106"/>
                                    <a:gd name="T90" fmla="*/ 0 w 1395"/>
                                    <a:gd name="T91" fmla="*/ 1 h 1106"/>
                                    <a:gd name="T92" fmla="*/ 1 w 1395"/>
                                    <a:gd name="T93" fmla="*/ 1 h 1106"/>
                                    <a:gd name="T94" fmla="*/ 1 w 1395"/>
                                    <a:gd name="T95" fmla="*/ 0 h 1106"/>
                                    <a:gd name="T96" fmla="*/ 1 w 1395"/>
                                    <a:gd name="T97" fmla="*/ 0 h 1106"/>
                                    <a:gd name="T98" fmla="*/ 1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 149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">
                      <o:lock v:ext="edit" aspectratio="f"/>
                      <v:shape id="Experience icon circle" o:spid="_x0000_s1026" o:spt="100" alt="Experience icon circle" style="position:absolute;left:0;top:0;height:171;width:171;" fillcolor="#007FAA [3208]" filled="t" stroked="f" coordsize="3246,3246" o:gfxdata="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gssL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28]" filled="t" stroked="f" coordsize="1395,1106" o:gfxdata="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Jwpy8AAAA&#10;2wAAAA8AAAAAAAAAAQAgAAAAIgAAAGRycy9kb3ducmV2LnhtbFBLAQIUABQAAAAIAIdO4kAzLwWe&#10;OwAAADkAAAAQAAAAAAAAAAEAIAAAAAsBAABkcnMvc2hhcGV4bWwueG1sUEsFBgAAAAAGAAYAWwEA&#10;ALUD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22" w:type="dxa"/>
          </w:tcPr>
          <w:p w14:paraId="66109966">
            <w:pPr>
              <w:pStyle w:val="2"/>
              <w:outlineLvl w:val="0"/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402590</wp:posOffset>
                      </wp:positionV>
                      <wp:extent cx="5537200" cy="0"/>
                      <wp:effectExtent l="0" t="4445" r="0" b="5080"/>
                      <wp:wrapNone/>
                      <wp:docPr id="47" name="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53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52" o:spid="_x0000_s1026" o:spt="32" type="#_x0000_t32" style="position:absolute;left:0pt;margin-left:0.5pt;margin-top:31.7pt;height:0pt;width:436pt;z-index:251670528;mso-width-relative:page;mso-height-relative:page;" filled="f" stroked="t" coordsize="21600,21600" o:gfxdata="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tdXxtQAAAAHAQAADwAAAAAAAAABACAAAAAiAAAAZHJzL2Rvd25yZXYueG1sUEsBAhQAFAAAAAgA&#10;h07iQONzdlO3AQAAegMAAA4AAAAAAAAAAQAgAAAAIwEAAGRycy9lMm9Eb2MueG1sUEsFBgAAAAAG&#10;AAYAWQEAAEw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t xml:space="preserve">EMPLOYMENT </w:t>
            </w:r>
            <w:r>
              <w:t>EXPERIENCE</w:t>
            </w:r>
          </w:p>
        </w:tc>
      </w:tr>
    </w:tbl>
    <w:p w14:paraId="2F553537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</w:p>
    <w:p w14:paraId="171CBFF5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COMPUTER LAB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assistant</w:t>
      </w: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>|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 xml:space="preserve"> tHE ANOINTED INTERNATIONAL SCHOOL, KADUNA.</w:t>
      </w:r>
    </w:p>
    <w:p w14:paraId="523E5608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>Apr 2023–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present</w:t>
      </w:r>
    </w:p>
    <w:p w14:paraId="44FCE994">
      <w:pPr>
        <w:spacing w:line="66" w:lineRule="exact"/>
        <w:rPr>
          <w:rFonts w:ascii="Times New Roman" w:hAnsi="Times New Roman" w:eastAsia="Times New Roman"/>
        </w:rPr>
      </w:pPr>
    </w:p>
    <w:p w14:paraId="2DDCD477">
      <w:pPr>
        <w:pStyle w:val="27"/>
      </w:pPr>
      <w:r>
        <w:rPr>
          <w:rStyle w:val="32"/>
        </w:rPr>
        <w:t>Technical Support</w:t>
      </w:r>
      <w:r>
        <w:t xml:space="preserve"> – Assisted students and staff with computer hardware and software troubleshooting during lab session</w:t>
      </w:r>
    </w:p>
    <w:p w14:paraId="1276C334">
      <w:pPr>
        <w:pStyle w:val="27"/>
      </w:pPr>
      <w:r>
        <w:rPr>
          <w:rStyle w:val="32"/>
        </w:rPr>
        <w:t>Lab Maintenance</w:t>
      </w:r>
      <w:r>
        <w:t xml:space="preserve"> – Ensured all systems were running smoothly by performing regular updates, backups, and antivirus scans.</w:t>
      </w:r>
    </w:p>
    <w:p w14:paraId="06A8ED87">
      <w:pPr>
        <w:pStyle w:val="27"/>
      </w:pPr>
      <w:r>
        <w:rPr>
          <w:rStyle w:val="32"/>
        </w:rPr>
        <w:t>User Guidance</w:t>
      </w:r>
      <w:r>
        <w:t xml:space="preserve"> – Helped users navigate applications like Microsoft Office, internet browsers, and educational software.</w:t>
      </w:r>
    </w:p>
    <w:p w14:paraId="5A4B6FEB">
      <w:pPr>
        <w:pStyle w:val="27"/>
      </w:pPr>
      <w:r>
        <w:rPr>
          <w:rStyle w:val="32"/>
        </w:rPr>
        <w:t>Equipment Setup</w:t>
      </w:r>
      <w:r>
        <w:t xml:space="preserve"> – Prepared and configured computers and projectors for lessons or presentations.</w:t>
      </w:r>
    </w:p>
    <w:p w14:paraId="510C33F6">
      <w:pPr>
        <w:pStyle w:val="27"/>
      </w:pPr>
      <w:r>
        <w:rPr>
          <w:rStyle w:val="32"/>
        </w:rPr>
        <w:t>Usage Monitoring</w:t>
      </w:r>
      <w:r>
        <w:t xml:space="preserve"> – Supervised the lab environment to ensure responsible use of equipment and adherence to lab rules.</w:t>
      </w:r>
    </w:p>
    <w:p w14:paraId="37D85B10">
      <w:pPr>
        <w:pStyle w:val="27"/>
        <w:numPr>
          <w:numId w:val="0"/>
        </w:numPr>
        <w:ind w:leftChars="0"/>
      </w:pPr>
    </w:p>
    <w:p w14:paraId="46437742">
      <w:pPr>
        <w:pStyle w:val="3"/>
        <w:rPr>
          <w:rFonts w:hint="default"/>
          <w:sz w:val="24"/>
          <w:szCs w:val="24"/>
          <w:lang w:val="en-US"/>
        </w:rPr>
      </w:pPr>
      <w:r>
        <w:rPr>
          <w:rFonts w:hint="default" w:asciiTheme="majorHAnsi" w:hAnsiTheme="majorHAnsi" w:eastAsiaTheme="majorEastAsia" w:cstheme="majorBidi"/>
          <w:b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D</w:t>
      </w: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ata analyst 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>|</w:t>
      </w:r>
      <w:r>
        <w:rPr>
          <w:sz w:val="24"/>
          <w:szCs w:val="24"/>
        </w:rPr>
        <w:t xml:space="preserve"> </w:t>
      </w:r>
      <w:r>
        <w:rPr>
          <w:rStyle w:val="17"/>
          <w:rFonts w:hint="default"/>
          <w:b/>
          <w:sz w:val="24"/>
          <w:szCs w:val="24"/>
          <w:lang w:val="en-US"/>
        </w:rPr>
        <w:t>DATAFORCE BY TRANSPERFECT, NEW YORK, US.</w:t>
      </w:r>
    </w:p>
    <w:p w14:paraId="6EBD4D19">
      <w:pPr>
        <w:tabs>
          <w:tab w:val="left" w:pos="7620"/>
        </w:tabs>
        <w:spacing w:line="0" w:lineRule="atLeast"/>
        <w:rPr/>
      </w:pP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SEPT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202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4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>–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present</w:t>
      </w:r>
    </w:p>
    <w:p w14:paraId="7DD56629">
      <w:pPr>
        <w:pStyle w:val="27"/>
        <w:rPr/>
      </w:pPr>
      <w:r>
        <w:t>Collect and organize large volumes of data from various digital sources to support AI model training.</w:t>
      </w:r>
    </w:p>
    <w:p w14:paraId="595D018C">
      <w:pPr>
        <w:pStyle w:val="27"/>
        <w:rPr/>
      </w:pPr>
      <w:r>
        <w:t>Review and classify textual, visual, or audio data with high attention to detail and accuracy.</w:t>
      </w:r>
    </w:p>
    <w:p w14:paraId="41FBF374">
      <w:pPr>
        <w:pStyle w:val="27"/>
        <w:rPr/>
      </w:pPr>
      <w:r>
        <w:t>Identify patterns and inconsistencies in datasets to improve data quality and relevance.</w:t>
      </w:r>
    </w:p>
    <w:p w14:paraId="2D2C966C">
      <w:pPr>
        <w:pStyle w:val="27"/>
        <w:rPr/>
      </w:pPr>
      <w:r>
        <w:t>Collaborate with remote teams to meet project-specific goals and quality benchmarks.</w:t>
      </w:r>
    </w:p>
    <w:p w14:paraId="7C4D3885">
      <w:pPr>
        <w:pStyle w:val="27"/>
        <w:rPr/>
      </w:pPr>
      <w:r>
        <w:t>Ensure data privacy and adhere strictly to confidentiality and security guidelines.</w:t>
      </w:r>
    </w:p>
    <w:p w14:paraId="150EDA88">
      <w:pPr>
        <w:pStyle w:val="27"/>
        <w:rPr/>
      </w:pPr>
      <w:r>
        <w:t>Use tools like Excel, Google Sheets, or proprietary software to label, annotate, and structure data.</w:t>
      </w:r>
    </w:p>
    <w:p w14:paraId="51731427">
      <w:pPr>
        <w:pStyle w:val="27"/>
        <w:rPr/>
      </w:pPr>
      <w:r>
        <w:t>Continuously provide feedback on task guidelines to enhance workflow efficiency and AI accuracy.</w:t>
      </w:r>
    </w:p>
    <w:p w14:paraId="71CF32FE">
      <w:pPr>
        <w:pStyle w:val="27"/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t>recruitment and operational needs.</w:t>
      </w:r>
    </w:p>
    <w:p w14:paraId="2FE0BA5A">
      <w:pPr>
        <w:pStyle w:val="27"/>
        <w:numPr>
          <w:numId w:val="0"/>
        </w:numPr>
        <w:ind w:leftChars="0"/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7597E79B">
      <w:pPr>
        <w:tabs>
          <w:tab w:val="left" w:pos="7620"/>
        </w:tabs>
        <w:spacing w:line="0" w:lineRule="atLeast"/>
        <w:rPr>
          <w:rStyle w:val="17"/>
          <w:rFonts w:hint="default"/>
          <w:b/>
          <w:sz w:val="24"/>
          <w:szCs w:val="24"/>
          <w:lang w:val="en-US"/>
        </w:rPr>
      </w:pP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>Administrative assistant</w:t>
      </w: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>|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</w:t>
      </w:r>
      <w:r>
        <w:rPr>
          <w:rStyle w:val="17"/>
          <w:b/>
          <w:sz w:val="24"/>
          <w:szCs w:val="24"/>
        </w:rPr>
        <w:t>CLASSIC SEVEN</w:t>
      </w:r>
      <w:r>
        <w:rPr>
          <w:rStyle w:val="17"/>
          <w:rFonts w:hint="default"/>
          <w:b/>
          <w:sz w:val="24"/>
          <w:szCs w:val="24"/>
          <w:lang w:val="en-US"/>
        </w:rPr>
        <w:t>,</w:t>
      </w:r>
      <w:r>
        <w:rPr>
          <w:rStyle w:val="17"/>
          <w:b/>
          <w:sz w:val="24"/>
          <w:szCs w:val="24"/>
        </w:rPr>
        <w:t xml:space="preserve"> </w:t>
      </w:r>
      <w:r>
        <w:rPr>
          <w:rStyle w:val="17"/>
          <w:rFonts w:hint="default"/>
          <w:b/>
          <w:sz w:val="24"/>
          <w:szCs w:val="24"/>
          <w:lang w:val="en-US"/>
        </w:rPr>
        <w:t>TEXAS, UNITED STATES.</w:t>
      </w:r>
    </w:p>
    <w:p w14:paraId="6EB55144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nov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202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4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>–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present</w:t>
      </w:r>
    </w:p>
    <w:p w14:paraId="56FD4FAE">
      <w:pPr>
        <w:spacing w:line="66" w:lineRule="exact"/>
        <w:rPr>
          <w:rFonts w:ascii="Times New Roman" w:hAnsi="Times New Roman" w:eastAsia="Times New Roman"/>
        </w:rPr>
      </w:pPr>
    </w:p>
    <w:p w14:paraId="60B3578D">
      <w:pPr>
        <w:pStyle w:val="27"/>
        <w:rPr/>
      </w:pPr>
      <w:r>
        <w:t>Manage daily office operations, including scheduling meetings, handling correspondence, and organizing files.</w:t>
      </w:r>
    </w:p>
    <w:p w14:paraId="1CED06FC">
      <w:pPr>
        <w:pStyle w:val="27"/>
        <w:rPr/>
      </w:pPr>
      <w:r>
        <w:rPr>
          <w:rFonts w:hint="eastAsia"/>
        </w:rPr>
        <w:t xml:space="preserve"> </w:t>
      </w:r>
      <w:r>
        <w:t>Support team members by preparing reports, managing records, and tracking project timelines.</w:t>
      </w:r>
    </w:p>
    <w:p w14:paraId="5B8D7961">
      <w:pPr>
        <w:pStyle w:val="27"/>
        <w:rPr/>
      </w:pPr>
      <w:r>
        <w:rPr>
          <w:rFonts w:hint="eastAsia"/>
        </w:rPr>
        <w:t xml:space="preserve"> </w:t>
      </w:r>
      <w:r>
        <w:t>Maintain accurate databases and document filing systems to ensure information is easily accessible.</w:t>
      </w:r>
    </w:p>
    <w:p w14:paraId="5BB2F0EE">
      <w:pPr>
        <w:pStyle w:val="27"/>
        <w:rPr/>
      </w:pPr>
      <w:r>
        <w:t>Coordinate internal and external communications to ensure efficient workflow and client satisfaction.</w:t>
      </w:r>
    </w:p>
    <w:p w14:paraId="334175D7">
      <w:pPr>
        <w:pStyle w:val="27"/>
        <w:rPr/>
      </w:pPr>
      <w:r>
        <w:rPr>
          <w:rFonts w:hint="eastAsia"/>
        </w:rPr>
        <w:t xml:space="preserve"> </w:t>
      </w:r>
      <w:r>
        <w:t>Handle basic bookkeeping tasks, including invoice preparation and expense tracking.</w:t>
      </w:r>
    </w:p>
    <w:p w14:paraId="3523C259">
      <w:pPr>
        <w:pStyle w:val="27"/>
        <w:rPr/>
      </w:pPr>
      <w:r>
        <w:rPr>
          <w:rFonts w:hint="eastAsia"/>
        </w:rPr>
        <w:t xml:space="preserve"> </w:t>
      </w:r>
      <w:r>
        <w:t>Assist in onboarding new staff by organizing training materials and documentation.</w:t>
      </w:r>
    </w:p>
    <w:p w14:paraId="63DC7400">
      <w:pPr>
        <w:pStyle w:val="27"/>
        <w:rPr/>
      </w:pPr>
      <w:r>
        <w:rPr>
          <w:rFonts w:hint="eastAsia"/>
        </w:rPr>
        <w:t xml:space="preserve"> </w:t>
      </w:r>
      <w:r>
        <w:t>Maintain confidentiality and professionalism while managing sensitive documents and communications.</w:t>
      </w:r>
    </w:p>
    <w:p w14:paraId="5883EB96">
      <w:pPr>
        <w:pStyle w:val="27"/>
      </w:pPr>
      <w:r>
        <w:t>Established and maintained communication with research sites to support ongoing recruitment and operational needs.</w:t>
      </w:r>
    </w:p>
    <w:p w14:paraId="05A1B495">
      <w:pPr>
        <w:pStyle w:val="27"/>
        <w:numPr>
          <w:numId w:val="0"/>
        </w:numPr>
        <w:ind w:leftChars="0"/>
      </w:pPr>
    </w:p>
    <w:p w14:paraId="7432EF3C">
      <w:pPr>
        <w:pStyle w:val="27"/>
        <w:numPr>
          <w:numId w:val="0"/>
        </w:numPr>
        <w:ind w:leftChars="0"/>
      </w:pPr>
    </w:p>
    <w:p w14:paraId="11A5844A">
      <w:pPr>
        <w:pStyle w:val="27"/>
        <w:numPr>
          <w:numId w:val="0"/>
        </w:numPr>
        <w:ind w:leftChars="0"/>
      </w:pPr>
    </w:p>
    <w:p w14:paraId="0CDDC113">
      <w:pPr>
        <w:pStyle w:val="27"/>
        <w:numPr>
          <w:numId w:val="0"/>
        </w:numPr>
        <w:ind w:leftChars="0"/>
      </w:pPr>
    </w:p>
    <w:p w14:paraId="14DF0B4A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  <w:r>
        <w:rPr>
          <w:rFonts w:hint="default" w:asciiTheme="majorHAnsi" w:hAnsiTheme="majorHAnsi" w:eastAsiaTheme="majorEastAsia" w:cstheme="majorBidi"/>
          <w:b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CO-WEB DEVELOPER AND DATABASE SPECIALIST</w:t>
      </w:r>
      <w:r>
        <w:rPr>
          <w:rFonts w:hint="default" w:asciiTheme="majorHAnsi" w:hAnsiTheme="majorHAnsi" w:eastAsiaTheme="majorEastAsia" w:cstheme="majorBidi"/>
          <w:b/>
          <w:caps/>
          <w:color w:val="007FAA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Theme="majorHAnsi" w:hAnsiTheme="majorHAnsi" w:eastAsiaTheme="majorEastAsia" w:cstheme="majorBidi"/>
          <w:b/>
          <w:caps/>
          <w:color w:val="007FAA" w:themeColor="accent5"/>
          <w:sz w:val="24"/>
          <w:szCs w:val="24"/>
          <w14:textFill>
            <w14:solidFill>
              <w14:schemeClr w14:val="accent5"/>
            </w14:solidFill>
          </w14:textFill>
        </w:rPr>
        <w:t>|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BUILDER’S TECH</w:t>
      </w:r>
    </w:p>
    <w:p w14:paraId="5C668720">
      <w:pPr>
        <w:tabs>
          <w:tab w:val="left" w:pos="7620"/>
        </w:tabs>
        <w:spacing w:line="0" w:lineRule="atLeast"/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</w:pP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JAN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 xml:space="preserve"> 202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5</w:t>
      </w:r>
      <w:r>
        <w:rPr>
          <w:rFonts w:asciiTheme="majorHAnsi" w:hAnsiTheme="majorHAnsi" w:eastAsiaTheme="majorEastAsia" w:cstheme="majorBidi"/>
          <w:b/>
          <w:caps/>
          <w:sz w:val="24"/>
          <w:szCs w:val="24"/>
        </w:rPr>
        <w:t>–</w:t>
      </w:r>
      <w:r>
        <w:rPr>
          <w:rFonts w:hint="default" w:asciiTheme="majorHAnsi" w:hAnsiTheme="majorHAnsi" w:eastAsiaTheme="majorEastAsia" w:cstheme="majorBidi"/>
          <w:b/>
          <w:caps/>
          <w:sz w:val="24"/>
          <w:szCs w:val="24"/>
          <w:lang w:val="en-US"/>
        </w:rPr>
        <w:t>APRIL 2025</w:t>
      </w:r>
    </w:p>
    <w:p w14:paraId="711E7C10">
      <w:pPr>
        <w:spacing w:line="66" w:lineRule="exact"/>
        <w:rPr>
          <w:rFonts w:ascii="Times New Roman" w:hAnsi="Times New Roman" w:eastAsia="Times New Roman"/>
        </w:rPr>
      </w:pPr>
    </w:p>
    <w:p w14:paraId="0630B179">
      <w:pPr>
        <w:pStyle w:val="27"/>
        <w:rPr/>
      </w:pPr>
      <w:r>
        <w:rPr>
          <w:rFonts w:hint="eastAsia"/>
        </w:rPr>
        <w:t xml:space="preserve"> </w:t>
      </w:r>
      <w:r>
        <w:t>Collaborate with the development team to design, build, and maintain responsive and user-friendly websites.</w:t>
      </w:r>
    </w:p>
    <w:p w14:paraId="52728DC4">
      <w:pPr>
        <w:pStyle w:val="27"/>
        <w:rPr/>
      </w:pPr>
      <w:r>
        <w:t>Develop and implement front-end features using HTML, CSS, JavaScript, and modern frameworks.</w:t>
      </w:r>
    </w:p>
    <w:p w14:paraId="49396B1F">
      <w:pPr>
        <w:pStyle w:val="27"/>
        <w:rPr/>
      </w:pPr>
      <w:r>
        <w:t>Design and manage relational databases to ensure efficient data storage, retrieval, and security.</w:t>
      </w:r>
    </w:p>
    <w:p w14:paraId="1396A6D7">
      <w:pPr>
        <w:pStyle w:val="27"/>
        <w:rPr/>
      </w:pPr>
      <w:r>
        <w:t>Optimize database performance through indexing, query tuning, and regular maintenance.</w:t>
      </w:r>
    </w:p>
    <w:p w14:paraId="6F2AC349">
      <w:pPr>
        <w:pStyle w:val="27"/>
        <w:rPr/>
      </w:pPr>
      <w:r>
        <w:t>Work closely with clients to gather requirements and translate them into functional technical solutions.</w:t>
      </w:r>
    </w:p>
    <w:p w14:paraId="32B920CC">
      <w:pPr>
        <w:pStyle w:val="27"/>
        <w:rPr/>
      </w:pPr>
      <w:r>
        <w:t>Conduct regular testing and debugging to ensure site functionality, performance, and user experience.</w:t>
      </w:r>
    </w:p>
    <w:p w14:paraId="23A2876B">
      <w:pPr>
        <w:pStyle w:val="27"/>
        <w:rPr/>
      </w:pPr>
      <w:r>
        <w:t>Ensure data integrity and backup procedures for all web-based applications and systems.</w:t>
      </w:r>
    </w:p>
    <w:p w14:paraId="7FB374F0">
      <w:pPr>
        <w:pStyle w:val="27"/>
        <w:rPr/>
      </w:pPr>
      <w:r>
        <w:t>Monitor and improve website performance, SEO, and accessibility compliance.</w:t>
      </w:r>
    </w:p>
    <w:p w14:paraId="44E2BCCA">
      <w:pPr>
        <w:pStyle w:val="27"/>
        <w:numPr>
          <w:ilvl w:val="0"/>
          <w:numId w:val="0"/>
        </w:numPr>
        <w:spacing w:after="80" w:line="259" w:lineRule="auto"/>
        <w:contextualSpacing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</w:p>
    <w:p w14:paraId="4947D2F9">
      <w:pPr>
        <w:pStyle w:val="27"/>
        <w:numPr>
          <w:ilvl w:val="0"/>
          <w:numId w:val="0"/>
        </w:numPr>
        <w:spacing w:after="80" w:line="259" w:lineRule="auto"/>
        <w:contextualSpacing/>
      </w:pPr>
    </w:p>
    <w:p w14:paraId="14FC6D11">
      <w:pPr>
        <w:pStyle w:val="27"/>
        <w:numPr>
          <w:ilvl w:val="0"/>
          <w:numId w:val="0"/>
        </w:numPr>
        <w:spacing w:after="80" w:line="259" w:lineRule="auto"/>
        <w:contextualSpacing/>
      </w:pPr>
    </w:p>
    <w:p w14:paraId="79D18CBE">
      <w:pPr>
        <w:pStyle w:val="27"/>
        <w:numPr>
          <w:ilvl w:val="0"/>
          <w:numId w:val="0"/>
        </w:numPr>
        <w:spacing w:after="80" w:line="259" w:lineRule="auto"/>
        <w:contextualSpacing/>
      </w:pPr>
    </w:p>
    <w:tbl>
      <w:tblPr>
        <w:tblStyle w:val="34"/>
        <w:tblW w:w="5425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 w14:paraId="377BC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0A215996">
            <w:pPr>
              <w:pStyle w:val="66"/>
            </w:pPr>
            <w: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2" name=" 119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Education icon circle" descr="Education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Education icon symbol" descr="Education icon symbol"/>
                              <wps:cNvSpPr/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 119" o:spid="_x0000_s1026" o:spt="203" alt="Education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">
                      <o:lock v:ext="edit" aspectratio="f"/>
                      <v:shape id="Education icon circle" o:spid="_x0000_s1026" o:spt="100" alt="Education icon circle" style="position:absolute;left:0;top:0;height:171;width:171;" fillcolor="#007FAA [3208]" filled="t" stroked="f" coordsize="3246,3246" o:gfxdata="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t64bsAAADa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4,0;5,0;5,0;6,0;6,0;7,0;7,1;8,1;8,2;8,2;8,3;8,3;9,4;9,4;8,5;8,5;8,6;8,6;8,7;7,7;7,8;6,8;6,8;5,8;5,8;4,9;4,9;3,8;3,8;2,8;2,8;1,8;1,7;0,7;0,6;0,6;0,5;0,5;0,4;0,4;0,3;0,3;0,2;0,2;0,1;1,1;1,0;2,0;2,0;3,0;3,0;4,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Education icon symbol" o:spid="_x0000_s1026" o:spt="100" alt="Education icon symbol" style="position:absolute;left:40;top:57;height:56;width:94;" fillcolor="#FFFFFF [3228]" filled="t" stroked="f" coordsize="1789,1079" o:gfxdata="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6UovQAA&#10;ANsAAAAPAAAAAAAAAAEAIAAAACIAAABkcnMvZG93bnJldi54bWxQSwECFAAUAAAACACHTuJAMy8F&#10;njsAAAA5AAAAEAAAAAAAAAABACAAAAAMAQAAZHJzL3NoYXBleG1sLnhtbFBLBQYAAAAABgAGAFsB&#10;AAC2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0,2;0,2;3,1;2,1;1,1;1,1;1,2;1,2;1,2;2,2;3,2;3,2;3,1;2,0;1,0;0,0;0,0;0,0;0,1;1,1;2,1;2,1;3,1;4,1;4,0;4,0;4,0;4,0;3,0;2,0;2,0;3,0;3,0;4,0;4,0;4,0;4,1;4,1;4,2;3,2;3,2;2,2;1,2;1,2;0,2;0,2;0,1;0,1;0,1;0,1;0,1;0,1;0,2;0,2;0,1;0,1;0,1;0,1;0,0;0,0;0,0;1,0;1,0" o:connectangles="0,0,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72AE5AA">
            <w:pPr>
              <w:pStyle w:val="2"/>
              <w:outlineLvl w:val="0"/>
              <w:rPr>
                <w:rFonts w:hint="defaul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402590</wp:posOffset>
                      </wp:positionV>
                      <wp:extent cx="5537200" cy="0"/>
                      <wp:effectExtent l="0" t="4445" r="0" b="5080"/>
                      <wp:wrapNone/>
                      <wp:docPr id="7" name="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53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22" o:spid="_x0000_s1026" o:spt="32" type="#_x0000_t32" style="position:absolute;left:0pt;margin-left:0.5pt;margin-top:31.7pt;height:0pt;width:436pt;z-index:251666432;mso-width-relative:page;mso-height-relative:page;" filled="f" stroked="t" coordsize="21600,21600" o:gfxdata="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C&#10;11fG1AAAAAcBAAAPAAAAAAAAAAEAIAAAACIAAABkcnMvZG93bnJldi54bWxQSwECFAAUAAAACACH&#10;TuJAb8nr9LYBAAB5AwAADgAAAAAAAAABACAAAAAjAQAAZHJzL2Uyb0RvYy54bWxQSwUGAAAAAAYA&#10;BgBZAQAAS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t>Education</w:t>
            </w:r>
          </w:p>
        </w:tc>
      </w:tr>
    </w:tbl>
    <w:p w14:paraId="295EA5B1">
      <w:pPr>
        <w:pStyle w:val="3"/>
        <w:rPr>
          <w:iCs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4863C4CB">
      <w:pPr>
        <w:pStyle w:val="3"/>
        <w:rPr>
          <w:rFonts w:hint="default"/>
          <w:lang w:val="en-US"/>
        </w:rPr>
      </w:pPr>
      <w:r>
        <w:rPr>
          <w:rFonts w:hint="default"/>
          <w:color w:val="007FAA" w:themeColor="accent5"/>
          <w:lang w:val="en-US"/>
          <w14:textFill>
            <w14:solidFill>
              <w14:schemeClr w14:val="accent5"/>
            </w14:solidFill>
          </w14:textFill>
        </w:rPr>
        <w:t>SSCE. CERTIFICATE</w:t>
      </w:r>
      <w:r>
        <w:rPr>
          <w:color w:val="007FAA" w:themeColor="accent5"/>
          <w14:textFill>
            <w14:solidFill>
              <w14:schemeClr w14:val="accent5"/>
            </w14:solidFill>
          </w14:textFill>
        </w:rPr>
        <w:t xml:space="preserve"> |</w:t>
      </w:r>
      <w:r>
        <w:t xml:space="preserve"> </w:t>
      </w:r>
      <w:r>
        <w:rPr>
          <w:rStyle w:val="17"/>
          <w:rFonts w:hint="default"/>
          <w:b/>
          <w:lang w:val="en-US"/>
        </w:rPr>
        <w:t>DESTINY SCHOOLS, KARATUDU, KADUNA.</w:t>
      </w:r>
    </w:p>
    <w:p w14:paraId="156CCEC4">
      <w:pPr>
        <w:pStyle w:val="3"/>
        <w:rPr>
          <w:rFonts w:hint="default"/>
          <w:b/>
          <w:color w:val="4D4D4D" w:themeColor="text2" w:themeTint="BF"/>
          <w:sz w:val="24"/>
          <w:szCs w:val="24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color w:val="4D4D4D" w:themeColor="text2" w:themeTint="BF"/>
          <w:sz w:val="24"/>
          <w:szCs w:val="24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2020</w:t>
      </w:r>
    </w:p>
    <w:p w14:paraId="23D85F1E">
      <w:pPr>
        <w:pStyle w:val="3"/>
        <w:rPr>
          <w:rFonts w:hint="default"/>
          <w:b/>
          <w:color w:val="4D4D4D" w:themeColor="text2" w:themeTint="BF"/>
          <w:sz w:val="24"/>
          <w:szCs w:val="24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</w:p>
    <w:p w14:paraId="11F586EF">
      <w:pPr>
        <w:pStyle w:val="3"/>
        <w:rPr>
          <w:rFonts w:hint="default"/>
          <w:lang w:val="en-US"/>
        </w:rPr>
      </w:pPr>
      <w:r>
        <w:rPr>
          <w:rFonts w:hint="default"/>
          <w:color w:val="007FAA" w:themeColor="accent5"/>
          <w:lang w:val="en-US"/>
          <w14:textFill>
            <w14:solidFill>
              <w14:schemeClr w14:val="accent5"/>
            </w14:solidFill>
          </w14:textFill>
        </w:rPr>
        <w:t xml:space="preserve">BSC. COMPUTER SCIENCE </w:t>
      </w:r>
      <w:r>
        <w:rPr>
          <w:color w:val="007FAA" w:themeColor="accent5"/>
          <w14:textFill>
            <w14:solidFill>
              <w14:schemeClr w14:val="accent5"/>
            </w14:solidFill>
          </w14:textFill>
        </w:rPr>
        <w:t xml:space="preserve"> |</w:t>
      </w:r>
      <w:r>
        <w:t xml:space="preserve"> </w:t>
      </w:r>
      <w:r>
        <w:rPr>
          <w:rStyle w:val="17"/>
          <w:rFonts w:hint="default"/>
          <w:b/>
          <w:lang w:val="en-US"/>
        </w:rPr>
        <w:t>HEIM-WELDI</w:t>
      </w:r>
      <w:bookmarkStart w:id="0" w:name="_GoBack"/>
      <w:bookmarkEnd w:id="0"/>
      <w:r>
        <w:rPr>
          <w:rStyle w:val="17"/>
          <w:rFonts w:hint="default"/>
          <w:b/>
          <w:lang w:val="en-US"/>
        </w:rPr>
        <w:t>OS UNIVERSITY, PORTO-NOVO, BENIN REPUBLIC</w:t>
      </w:r>
    </w:p>
    <w:p w14:paraId="3B76BB4E">
      <w:pPr>
        <w:pStyle w:val="4"/>
        <w:rPr>
          <w:rFonts w:hint="default"/>
          <w:iCs/>
          <w:color w:val="4D4D4D" w:themeColor="text2" w:themeTint="BF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lang w:val="en-US"/>
        </w:rPr>
        <w:t>SEPT</w:t>
      </w:r>
      <w:r>
        <w:rPr>
          <w:b/>
        </w:rPr>
        <w:t xml:space="preserve"> 20</w:t>
      </w:r>
      <w:r>
        <w:rPr>
          <w:rFonts w:hint="default"/>
          <w:b/>
          <w:lang w:val="en-US"/>
        </w:rPr>
        <w:t>22</w:t>
      </w:r>
      <w:r>
        <w:rPr>
          <w:b/>
        </w:rPr>
        <w:t xml:space="preserve"> – </w:t>
      </w:r>
      <w:r>
        <w:rPr>
          <w:rFonts w:hint="default"/>
          <w:b/>
          <w:lang w:val="en-US"/>
        </w:rPr>
        <w:t>APRIL</w:t>
      </w:r>
      <w:r>
        <w:rPr>
          <w:b/>
        </w:rPr>
        <w:t xml:space="preserve"> 202</w:t>
      </w:r>
      <w:r>
        <w:rPr>
          <w:rFonts w:hint="default"/>
          <w:b/>
          <w:lang w:val="en-US"/>
        </w:rPr>
        <w:t>5.</w:t>
      </w:r>
    </w:p>
    <w:p w14:paraId="14C47335">
      <w:pPr>
        <w:pStyle w:val="27"/>
        <w:numPr>
          <w:ilvl w:val="0"/>
          <w:numId w:val="0"/>
        </w:numPr>
        <w:spacing w:after="80" w:line="259" w:lineRule="auto"/>
        <w:contextualSpacing/>
      </w:pPr>
    </w:p>
    <w:p w14:paraId="60AADB4C">
      <w:pPr>
        <w:pStyle w:val="27"/>
        <w:numPr>
          <w:ilvl w:val="0"/>
          <w:numId w:val="0"/>
        </w:numPr>
        <w:spacing w:after="80" w:line="259" w:lineRule="auto"/>
        <w:contextualSpacing/>
      </w:pPr>
    </w:p>
    <w:p w14:paraId="7AAF4669">
      <w:pPr>
        <w:pStyle w:val="27"/>
        <w:numPr>
          <w:ilvl w:val="0"/>
          <w:numId w:val="0"/>
        </w:numPr>
        <w:spacing w:after="80" w:line="259" w:lineRule="auto"/>
        <w:contextualSpacing/>
        <w:rPr>
          <w:b/>
          <w:bCs/>
        </w:rPr>
      </w:pPr>
    </w:p>
    <w:sectPr>
      <w:headerReference r:id="rId4" w:type="first"/>
      <w:footerReference r:id="rId5" w:type="default"/>
      <w:pgSz w:w="12240" w:h="15840"/>
      <w:pgMar w:top="720" w:right="1440" w:bottom="1080" w:left="2160" w:header="432" w:footer="64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6331"/>
      <w:docPartObj>
        <w:docPartGallery w:val="autotext"/>
      </w:docPartObj>
    </w:sdtPr>
    <w:sdtContent>
      <w:p w14:paraId="70EC7CAA">
        <w:pPr>
          <w:pStyle w:val="20"/>
          <w:ind w:left="-9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D3E61D">
    <w:pPr>
      <w:pStyle w:val="22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34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o:spt="1" alt="Header background rectangle" style="position:absolute;left:0pt;height:157.5pt;width:612pt;mso-position-horizontal:right;mso-position-horizontal-relative:page;mso-position-vertical:top;mso-position-vertical-relative:page;z-index:-251656192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iZqP0wAAAAYBAAAPAAAAAAAAAAEAIAAAACIAAABkcnMvZG93&#10;bnJldi54bWxQSwECFAAUAAAACACHTuJAj0Nvy3cCAAD0BAAADgAAAAAAAAABACAAAAAiAQAAZHJz&#10;L2Uyb0RvYy54bWxQSwUGAAAAAAYABgBZAQAACw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168E"/>
    <w:multiLevelType w:val="multilevel"/>
    <w:tmpl w:val="0E98168E"/>
    <w:lvl w:ilvl="0" w:tentative="0">
      <w:start w:val="1"/>
      <w:numFmt w:val="decimal"/>
      <w:pStyle w:val="28"/>
      <w:lvlText w:val="%1."/>
      <w:lvlJc w:val="left"/>
      <w:pPr>
        <w:ind w:left="360" w:hanging="360"/>
      </w:pPr>
      <w:rPr>
        <w:rFonts w:hint="default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D36168"/>
    <w:multiLevelType w:val="multilevel"/>
    <w:tmpl w:val="21D36168"/>
    <w:lvl w:ilvl="0" w:tentative="0">
      <w:start w:val="1"/>
      <w:numFmt w:val="bullet"/>
      <w:pStyle w:val="27"/>
      <w:lvlText w:val=""/>
      <w:lvlJc w:val="left"/>
      <w:pPr>
        <w:ind w:left="360" w:hanging="360"/>
      </w:pPr>
      <w:rPr>
        <w:rFonts w:hint="default" w:ascii="Wingdings" w:hAnsi="Wingdings"/>
        <w:color w:val="007FAA" w:themeColor="accent5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55"/>
    <w:rsid w:val="00001D29"/>
    <w:rsid w:val="00002750"/>
    <w:rsid w:val="00004D4E"/>
    <w:rsid w:val="00011895"/>
    <w:rsid w:val="00013818"/>
    <w:rsid w:val="000204DA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10BF"/>
    <w:rsid w:val="00075B13"/>
    <w:rsid w:val="00085B74"/>
    <w:rsid w:val="00085F24"/>
    <w:rsid w:val="00092692"/>
    <w:rsid w:val="00096203"/>
    <w:rsid w:val="000A0229"/>
    <w:rsid w:val="000D4083"/>
    <w:rsid w:val="000E24AC"/>
    <w:rsid w:val="000E4A73"/>
    <w:rsid w:val="000E647A"/>
    <w:rsid w:val="000F12AE"/>
    <w:rsid w:val="000F1AD0"/>
    <w:rsid w:val="000F79EA"/>
    <w:rsid w:val="0010347B"/>
    <w:rsid w:val="00103E96"/>
    <w:rsid w:val="0011574F"/>
    <w:rsid w:val="00134F92"/>
    <w:rsid w:val="00137DC1"/>
    <w:rsid w:val="00143224"/>
    <w:rsid w:val="001435FA"/>
    <w:rsid w:val="00145B33"/>
    <w:rsid w:val="001468F3"/>
    <w:rsid w:val="00152C3A"/>
    <w:rsid w:val="001539C4"/>
    <w:rsid w:val="001557D6"/>
    <w:rsid w:val="00162BEE"/>
    <w:rsid w:val="00163A72"/>
    <w:rsid w:val="00171E1B"/>
    <w:rsid w:val="00182F07"/>
    <w:rsid w:val="001858BD"/>
    <w:rsid w:val="00190C98"/>
    <w:rsid w:val="0019211A"/>
    <w:rsid w:val="00192573"/>
    <w:rsid w:val="00194A3D"/>
    <w:rsid w:val="00197261"/>
    <w:rsid w:val="001A2A99"/>
    <w:rsid w:val="001A6641"/>
    <w:rsid w:val="001B0811"/>
    <w:rsid w:val="001B2991"/>
    <w:rsid w:val="001B2B97"/>
    <w:rsid w:val="001B36E3"/>
    <w:rsid w:val="001B3B5F"/>
    <w:rsid w:val="001B720C"/>
    <w:rsid w:val="001C0DEE"/>
    <w:rsid w:val="001C3957"/>
    <w:rsid w:val="001C46E5"/>
    <w:rsid w:val="001D4B43"/>
    <w:rsid w:val="001E08A4"/>
    <w:rsid w:val="001E3C52"/>
    <w:rsid w:val="001E6E3B"/>
    <w:rsid w:val="001F350E"/>
    <w:rsid w:val="00206C73"/>
    <w:rsid w:val="0020735F"/>
    <w:rsid w:val="002146F8"/>
    <w:rsid w:val="00215593"/>
    <w:rsid w:val="00217908"/>
    <w:rsid w:val="00217917"/>
    <w:rsid w:val="002224EB"/>
    <w:rsid w:val="002241EE"/>
    <w:rsid w:val="002372E8"/>
    <w:rsid w:val="0023768B"/>
    <w:rsid w:val="00246F80"/>
    <w:rsid w:val="00250E51"/>
    <w:rsid w:val="0025163F"/>
    <w:rsid w:val="00254330"/>
    <w:rsid w:val="00257E03"/>
    <w:rsid w:val="00260F01"/>
    <w:rsid w:val="00275C94"/>
    <w:rsid w:val="00277638"/>
    <w:rsid w:val="0028164F"/>
    <w:rsid w:val="002823BE"/>
    <w:rsid w:val="00291605"/>
    <w:rsid w:val="00297120"/>
    <w:rsid w:val="00297ED0"/>
    <w:rsid w:val="002A4EDA"/>
    <w:rsid w:val="002B3FC8"/>
    <w:rsid w:val="002B7487"/>
    <w:rsid w:val="002D189F"/>
    <w:rsid w:val="002F10E7"/>
    <w:rsid w:val="002F69E4"/>
    <w:rsid w:val="00300A98"/>
    <w:rsid w:val="003019FA"/>
    <w:rsid w:val="0030724A"/>
    <w:rsid w:val="00316CE4"/>
    <w:rsid w:val="00321EA0"/>
    <w:rsid w:val="00323C3F"/>
    <w:rsid w:val="003279A4"/>
    <w:rsid w:val="00327F68"/>
    <w:rsid w:val="00337114"/>
    <w:rsid w:val="0034483F"/>
    <w:rsid w:val="0035004C"/>
    <w:rsid w:val="003571C8"/>
    <w:rsid w:val="00361573"/>
    <w:rsid w:val="0037271D"/>
    <w:rsid w:val="00383057"/>
    <w:rsid w:val="00394C33"/>
    <w:rsid w:val="0039703C"/>
    <w:rsid w:val="003974BB"/>
    <w:rsid w:val="003A091E"/>
    <w:rsid w:val="003A23C8"/>
    <w:rsid w:val="003B2955"/>
    <w:rsid w:val="003C5B4E"/>
    <w:rsid w:val="003E5D64"/>
    <w:rsid w:val="003F2C40"/>
    <w:rsid w:val="003F5B28"/>
    <w:rsid w:val="00403149"/>
    <w:rsid w:val="004037EF"/>
    <w:rsid w:val="00405BAD"/>
    <w:rsid w:val="004065B7"/>
    <w:rsid w:val="004107DD"/>
    <w:rsid w:val="004113D8"/>
    <w:rsid w:val="00411860"/>
    <w:rsid w:val="00416463"/>
    <w:rsid w:val="00422796"/>
    <w:rsid w:val="00423827"/>
    <w:rsid w:val="00424FE5"/>
    <w:rsid w:val="00432673"/>
    <w:rsid w:val="0043481C"/>
    <w:rsid w:val="00437B8B"/>
    <w:rsid w:val="00451F62"/>
    <w:rsid w:val="00452409"/>
    <w:rsid w:val="0046158E"/>
    <w:rsid w:val="00465113"/>
    <w:rsid w:val="00467F3F"/>
    <w:rsid w:val="004727C2"/>
    <w:rsid w:val="00476144"/>
    <w:rsid w:val="00477C40"/>
    <w:rsid w:val="00480528"/>
    <w:rsid w:val="00481C70"/>
    <w:rsid w:val="004915EA"/>
    <w:rsid w:val="00497BCF"/>
    <w:rsid w:val="004A4493"/>
    <w:rsid w:val="004A4C6A"/>
    <w:rsid w:val="004B0C2B"/>
    <w:rsid w:val="004B6A2A"/>
    <w:rsid w:val="004B6A8D"/>
    <w:rsid w:val="004B7A0E"/>
    <w:rsid w:val="004C0172"/>
    <w:rsid w:val="004C1AF6"/>
    <w:rsid w:val="004C389B"/>
    <w:rsid w:val="004C5C49"/>
    <w:rsid w:val="004D0521"/>
    <w:rsid w:val="004D128F"/>
    <w:rsid w:val="004D2D5C"/>
    <w:rsid w:val="004D336F"/>
    <w:rsid w:val="004D3EB1"/>
    <w:rsid w:val="004D465D"/>
    <w:rsid w:val="004D672C"/>
    <w:rsid w:val="004D7049"/>
    <w:rsid w:val="004E2794"/>
    <w:rsid w:val="004E77A5"/>
    <w:rsid w:val="004F1057"/>
    <w:rsid w:val="004F199F"/>
    <w:rsid w:val="005106C0"/>
    <w:rsid w:val="005247B7"/>
    <w:rsid w:val="005324B1"/>
    <w:rsid w:val="0053356D"/>
    <w:rsid w:val="00534B60"/>
    <w:rsid w:val="005372FA"/>
    <w:rsid w:val="00543552"/>
    <w:rsid w:val="00556337"/>
    <w:rsid w:val="005611C3"/>
    <w:rsid w:val="00562422"/>
    <w:rsid w:val="00564584"/>
    <w:rsid w:val="00565B06"/>
    <w:rsid w:val="00574328"/>
    <w:rsid w:val="00575C01"/>
    <w:rsid w:val="00581515"/>
    <w:rsid w:val="00582623"/>
    <w:rsid w:val="005826C2"/>
    <w:rsid w:val="0059085F"/>
    <w:rsid w:val="00590AB6"/>
    <w:rsid w:val="005927C3"/>
    <w:rsid w:val="00596B0D"/>
    <w:rsid w:val="005A459B"/>
    <w:rsid w:val="005A61AB"/>
    <w:rsid w:val="005A74EC"/>
    <w:rsid w:val="005B3D67"/>
    <w:rsid w:val="005B437C"/>
    <w:rsid w:val="005D0108"/>
    <w:rsid w:val="005D6030"/>
    <w:rsid w:val="005E088C"/>
    <w:rsid w:val="005E6E43"/>
    <w:rsid w:val="005F4455"/>
    <w:rsid w:val="005F6006"/>
    <w:rsid w:val="006104FF"/>
    <w:rsid w:val="00614B7C"/>
    <w:rsid w:val="0062239B"/>
    <w:rsid w:val="00623C77"/>
    <w:rsid w:val="00623E44"/>
    <w:rsid w:val="00625B8A"/>
    <w:rsid w:val="006316B4"/>
    <w:rsid w:val="00632F1B"/>
    <w:rsid w:val="00644D4E"/>
    <w:rsid w:val="00663536"/>
    <w:rsid w:val="006648D4"/>
    <w:rsid w:val="00671B24"/>
    <w:rsid w:val="00673F18"/>
    <w:rsid w:val="00676CEB"/>
    <w:rsid w:val="00682938"/>
    <w:rsid w:val="00683A86"/>
    <w:rsid w:val="0069300B"/>
    <w:rsid w:val="006970A2"/>
    <w:rsid w:val="006A4C72"/>
    <w:rsid w:val="006D18FB"/>
    <w:rsid w:val="006D65F8"/>
    <w:rsid w:val="006F4D23"/>
    <w:rsid w:val="006F546C"/>
    <w:rsid w:val="007175B9"/>
    <w:rsid w:val="007215A9"/>
    <w:rsid w:val="007253E8"/>
    <w:rsid w:val="00727CFE"/>
    <w:rsid w:val="00733C7C"/>
    <w:rsid w:val="00735140"/>
    <w:rsid w:val="0073645E"/>
    <w:rsid w:val="007366E5"/>
    <w:rsid w:val="00745196"/>
    <w:rsid w:val="00746077"/>
    <w:rsid w:val="007551D6"/>
    <w:rsid w:val="00755346"/>
    <w:rsid w:val="00761527"/>
    <w:rsid w:val="00761BB2"/>
    <w:rsid w:val="00761E06"/>
    <w:rsid w:val="00766274"/>
    <w:rsid w:val="00776E3A"/>
    <w:rsid w:val="007850D1"/>
    <w:rsid w:val="007857C8"/>
    <w:rsid w:val="00785FF6"/>
    <w:rsid w:val="0078712F"/>
    <w:rsid w:val="00790E98"/>
    <w:rsid w:val="007A24EB"/>
    <w:rsid w:val="007A725B"/>
    <w:rsid w:val="007A729F"/>
    <w:rsid w:val="007B3F4F"/>
    <w:rsid w:val="007B6827"/>
    <w:rsid w:val="007C0E0E"/>
    <w:rsid w:val="007C153D"/>
    <w:rsid w:val="007C192A"/>
    <w:rsid w:val="007C333C"/>
    <w:rsid w:val="007C34A8"/>
    <w:rsid w:val="007C3D3C"/>
    <w:rsid w:val="007C5282"/>
    <w:rsid w:val="007D53CE"/>
    <w:rsid w:val="007E7052"/>
    <w:rsid w:val="007F71A4"/>
    <w:rsid w:val="008030EE"/>
    <w:rsid w:val="00812148"/>
    <w:rsid w:val="008143F2"/>
    <w:rsid w:val="00814B43"/>
    <w:rsid w:val="008203B5"/>
    <w:rsid w:val="0083016A"/>
    <w:rsid w:val="00840FF7"/>
    <w:rsid w:val="0084175F"/>
    <w:rsid w:val="008418AE"/>
    <w:rsid w:val="00842326"/>
    <w:rsid w:val="00846AAE"/>
    <w:rsid w:val="00866A94"/>
    <w:rsid w:val="00866DD2"/>
    <w:rsid w:val="00867081"/>
    <w:rsid w:val="008916A1"/>
    <w:rsid w:val="008978E8"/>
    <w:rsid w:val="008A02C4"/>
    <w:rsid w:val="008A49A0"/>
    <w:rsid w:val="008A6538"/>
    <w:rsid w:val="008B65B4"/>
    <w:rsid w:val="008C4876"/>
    <w:rsid w:val="008D3060"/>
    <w:rsid w:val="008D4FC8"/>
    <w:rsid w:val="008D5A80"/>
    <w:rsid w:val="008D603F"/>
    <w:rsid w:val="008D72D6"/>
    <w:rsid w:val="008E5483"/>
    <w:rsid w:val="008F4532"/>
    <w:rsid w:val="00911D61"/>
    <w:rsid w:val="00933CCA"/>
    <w:rsid w:val="0093795C"/>
    <w:rsid w:val="009411E8"/>
    <w:rsid w:val="00952C89"/>
    <w:rsid w:val="009540F4"/>
    <w:rsid w:val="00956B75"/>
    <w:rsid w:val="0096551E"/>
    <w:rsid w:val="00970899"/>
    <w:rsid w:val="00986DA7"/>
    <w:rsid w:val="009918BB"/>
    <w:rsid w:val="00992AD3"/>
    <w:rsid w:val="00992FD2"/>
    <w:rsid w:val="009931F7"/>
    <w:rsid w:val="009938DA"/>
    <w:rsid w:val="00994768"/>
    <w:rsid w:val="009A24A3"/>
    <w:rsid w:val="009A3F4C"/>
    <w:rsid w:val="009B16CD"/>
    <w:rsid w:val="009B4952"/>
    <w:rsid w:val="009B6A9A"/>
    <w:rsid w:val="009C16F8"/>
    <w:rsid w:val="009C63EE"/>
    <w:rsid w:val="009C7B99"/>
    <w:rsid w:val="009D06C0"/>
    <w:rsid w:val="009D0878"/>
    <w:rsid w:val="009D449D"/>
    <w:rsid w:val="009D6AA6"/>
    <w:rsid w:val="009E449B"/>
    <w:rsid w:val="009E62E6"/>
    <w:rsid w:val="009E65EC"/>
    <w:rsid w:val="009F2058"/>
    <w:rsid w:val="009F391D"/>
    <w:rsid w:val="00A00423"/>
    <w:rsid w:val="00A1144C"/>
    <w:rsid w:val="00A1329C"/>
    <w:rsid w:val="00A25023"/>
    <w:rsid w:val="00A267F8"/>
    <w:rsid w:val="00A26A01"/>
    <w:rsid w:val="00A2760D"/>
    <w:rsid w:val="00A42CE4"/>
    <w:rsid w:val="00A56B81"/>
    <w:rsid w:val="00A6314E"/>
    <w:rsid w:val="00A74F7F"/>
    <w:rsid w:val="00A77B4D"/>
    <w:rsid w:val="00A8052D"/>
    <w:rsid w:val="00A9077F"/>
    <w:rsid w:val="00AA04BD"/>
    <w:rsid w:val="00AA0A46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07A"/>
    <w:rsid w:val="00B25746"/>
    <w:rsid w:val="00B2761C"/>
    <w:rsid w:val="00B4273F"/>
    <w:rsid w:val="00B47E1E"/>
    <w:rsid w:val="00B54661"/>
    <w:rsid w:val="00B55487"/>
    <w:rsid w:val="00B618B5"/>
    <w:rsid w:val="00B72CCD"/>
    <w:rsid w:val="00B73027"/>
    <w:rsid w:val="00B763B5"/>
    <w:rsid w:val="00B90654"/>
    <w:rsid w:val="00B91175"/>
    <w:rsid w:val="00B9227A"/>
    <w:rsid w:val="00BA71B3"/>
    <w:rsid w:val="00BB0450"/>
    <w:rsid w:val="00BB1072"/>
    <w:rsid w:val="00BB34BE"/>
    <w:rsid w:val="00BB55B8"/>
    <w:rsid w:val="00BB7445"/>
    <w:rsid w:val="00BC0E1A"/>
    <w:rsid w:val="00BC1472"/>
    <w:rsid w:val="00BC78C8"/>
    <w:rsid w:val="00BD2DD6"/>
    <w:rsid w:val="00BD55EE"/>
    <w:rsid w:val="00BE46BE"/>
    <w:rsid w:val="00C0046F"/>
    <w:rsid w:val="00C04829"/>
    <w:rsid w:val="00C12436"/>
    <w:rsid w:val="00C12AF0"/>
    <w:rsid w:val="00C152EA"/>
    <w:rsid w:val="00C22DA6"/>
    <w:rsid w:val="00C26782"/>
    <w:rsid w:val="00C3233C"/>
    <w:rsid w:val="00C32C8C"/>
    <w:rsid w:val="00C3763A"/>
    <w:rsid w:val="00C53DAE"/>
    <w:rsid w:val="00C60281"/>
    <w:rsid w:val="00C71997"/>
    <w:rsid w:val="00C779DA"/>
    <w:rsid w:val="00C814F7"/>
    <w:rsid w:val="00C81C04"/>
    <w:rsid w:val="00C91B4B"/>
    <w:rsid w:val="00C93DE1"/>
    <w:rsid w:val="00CA1ED0"/>
    <w:rsid w:val="00CA2E0A"/>
    <w:rsid w:val="00CB1ED4"/>
    <w:rsid w:val="00CB3192"/>
    <w:rsid w:val="00CC1E5C"/>
    <w:rsid w:val="00CC6CCB"/>
    <w:rsid w:val="00CD1043"/>
    <w:rsid w:val="00CD6C22"/>
    <w:rsid w:val="00CE2C76"/>
    <w:rsid w:val="00CE6D7F"/>
    <w:rsid w:val="00D03907"/>
    <w:rsid w:val="00D046EF"/>
    <w:rsid w:val="00D22E33"/>
    <w:rsid w:val="00D35BBD"/>
    <w:rsid w:val="00D37FAD"/>
    <w:rsid w:val="00D5088E"/>
    <w:rsid w:val="00D5184A"/>
    <w:rsid w:val="00D5627D"/>
    <w:rsid w:val="00D6600D"/>
    <w:rsid w:val="00D70757"/>
    <w:rsid w:val="00D70930"/>
    <w:rsid w:val="00D728D5"/>
    <w:rsid w:val="00D73C98"/>
    <w:rsid w:val="00D74A7B"/>
    <w:rsid w:val="00D77483"/>
    <w:rsid w:val="00D7797C"/>
    <w:rsid w:val="00D82C38"/>
    <w:rsid w:val="00D83EA1"/>
    <w:rsid w:val="00D84EC6"/>
    <w:rsid w:val="00D87062"/>
    <w:rsid w:val="00D91710"/>
    <w:rsid w:val="00D97803"/>
    <w:rsid w:val="00DA58AB"/>
    <w:rsid w:val="00DB0B61"/>
    <w:rsid w:val="00DD2D34"/>
    <w:rsid w:val="00DD467E"/>
    <w:rsid w:val="00DE0BCC"/>
    <w:rsid w:val="00DE136D"/>
    <w:rsid w:val="00DE4136"/>
    <w:rsid w:val="00DE4550"/>
    <w:rsid w:val="00DE5302"/>
    <w:rsid w:val="00DE6534"/>
    <w:rsid w:val="00DF0F24"/>
    <w:rsid w:val="00DF7CF5"/>
    <w:rsid w:val="00DF7F4F"/>
    <w:rsid w:val="00E026A3"/>
    <w:rsid w:val="00E04EFE"/>
    <w:rsid w:val="00E066EE"/>
    <w:rsid w:val="00E07D28"/>
    <w:rsid w:val="00E257D5"/>
    <w:rsid w:val="00E300D0"/>
    <w:rsid w:val="00E30CB9"/>
    <w:rsid w:val="00E379DC"/>
    <w:rsid w:val="00E43391"/>
    <w:rsid w:val="00E46808"/>
    <w:rsid w:val="00E47D3A"/>
    <w:rsid w:val="00E5521B"/>
    <w:rsid w:val="00E61D86"/>
    <w:rsid w:val="00E61FB1"/>
    <w:rsid w:val="00E63862"/>
    <w:rsid w:val="00E665C1"/>
    <w:rsid w:val="00E72DA3"/>
    <w:rsid w:val="00E90DC0"/>
    <w:rsid w:val="00E97BD9"/>
    <w:rsid w:val="00EE0848"/>
    <w:rsid w:val="00EE3EAA"/>
    <w:rsid w:val="00F03B1E"/>
    <w:rsid w:val="00F03F2C"/>
    <w:rsid w:val="00F05239"/>
    <w:rsid w:val="00F1202D"/>
    <w:rsid w:val="00F15D35"/>
    <w:rsid w:val="00F20D3D"/>
    <w:rsid w:val="00F217AB"/>
    <w:rsid w:val="00F24B85"/>
    <w:rsid w:val="00F32421"/>
    <w:rsid w:val="00F35A06"/>
    <w:rsid w:val="00F435D3"/>
    <w:rsid w:val="00F441E9"/>
    <w:rsid w:val="00F46425"/>
    <w:rsid w:val="00F5078D"/>
    <w:rsid w:val="00F534FB"/>
    <w:rsid w:val="00F56FFE"/>
    <w:rsid w:val="00F80939"/>
    <w:rsid w:val="00F84CB7"/>
    <w:rsid w:val="00F904FC"/>
    <w:rsid w:val="00F935BF"/>
    <w:rsid w:val="00F94EB5"/>
    <w:rsid w:val="00F96B98"/>
    <w:rsid w:val="00FA4359"/>
    <w:rsid w:val="00FA4C84"/>
    <w:rsid w:val="00FB0F18"/>
    <w:rsid w:val="00FB168C"/>
    <w:rsid w:val="00FE18B2"/>
    <w:rsid w:val="00FE5C99"/>
    <w:rsid w:val="00FE7443"/>
    <w:rsid w:val="1629254A"/>
    <w:rsid w:val="1EAE1EFC"/>
    <w:rsid w:val="27B06B30"/>
    <w:rsid w:val="2A9A7894"/>
    <w:rsid w:val="2B8A2D9E"/>
    <w:rsid w:val="2DA52401"/>
    <w:rsid w:val="454C7D4D"/>
    <w:rsid w:val="4C0E5BAD"/>
    <w:rsid w:val="530F5133"/>
    <w:rsid w:val="5F513CDF"/>
    <w:rsid w:val="658D32AB"/>
    <w:rsid w:val="76AD4E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" w:semiHidden="0" w:name="Strong"/>
    <w:lsdException w:qFormat="1" w:unhideWhenUsed="0" w:uiPriority="11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HAnsi" w:cstheme="minorBidi"/>
      <w:color w:val="4D4D4D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link w:val="44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link w:val="43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link w:val="45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5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0">
    <w:name w:val="Body Text 3"/>
    <w:basedOn w:val="1"/>
    <w:link w:val="57"/>
    <w:semiHidden/>
    <w:unhideWhenUsed/>
    <w:qFormat/>
    <w:uiPriority w:val="99"/>
    <w:pPr>
      <w:spacing w:after="120"/>
    </w:pPr>
    <w:rPr>
      <w:szCs w:val="16"/>
    </w:rPr>
  </w:style>
  <w:style w:type="paragraph" w:styleId="11">
    <w:name w:val="Body Text Indent 3"/>
    <w:basedOn w:val="1"/>
    <w:link w:val="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character" w:styleId="13">
    <w:name w:val="annotation reference"/>
    <w:basedOn w:val="7"/>
    <w:semiHidden/>
    <w:unhideWhenUsed/>
    <w:qFormat/>
    <w:uiPriority w:val="99"/>
    <w:rPr>
      <w:sz w:val="22"/>
      <w:szCs w:val="16"/>
    </w:rPr>
  </w:style>
  <w:style w:type="paragraph" w:styleId="14">
    <w:name w:val="annotation text"/>
    <w:basedOn w:val="1"/>
    <w:link w:val="59"/>
    <w:semiHidden/>
    <w:unhideWhenUsed/>
    <w:qFormat/>
    <w:uiPriority w:val="99"/>
    <w:rPr>
      <w:szCs w:val="20"/>
    </w:rPr>
  </w:style>
  <w:style w:type="paragraph" w:styleId="15">
    <w:name w:val="annotation subject"/>
    <w:basedOn w:val="14"/>
    <w:next w:val="14"/>
    <w:link w:val="67"/>
    <w:semiHidden/>
    <w:unhideWhenUsed/>
    <w:qFormat/>
    <w:uiPriority w:val="99"/>
    <w:rPr>
      <w:b/>
      <w:bCs/>
    </w:rPr>
  </w:style>
  <w:style w:type="paragraph" w:styleId="16">
    <w:name w:val="Document Map"/>
    <w:basedOn w:val="1"/>
    <w:link w:val="60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character" w:styleId="17">
    <w:name w:val="Emphasis"/>
    <w:basedOn w:val="7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8">
    <w:name w:val="endnote text"/>
    <w:basedOn w:val="1"/>
    <w:link w:val="61"/>
    <w:semiHidden/>
    <w:unhideWhenUsed/>
    <w:qFormat/>
    <w:uiPriority w:val="99"/>
    <w:pPr>
      <w:spacing w:after="0"/>
    </w:pPr>
    <w:rPr>
      <w:szCs w:val="20"/>
    </w:rPr>
  </w:style>
  <w:style w:type="paragraph" w:styleId="19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20">
    <w:name w:val="footer"/>
    <w:basedOn w:val="1"/>
    <w:link w:val="42"/>
    <w:unhideWhenUsed/>
    <w:qFormat/>
    <w:uiPriority w:val="99"/>
    <w:pPr>
      <w:spacing w:after="0"/>
    </w:pPr>
  </w:style>
  <w:style w:type="paragraph" w:styleId="21">
    <w:name w:val="footnote text"/>
    <w:basedOn w:val="1"/>
    <w:link w:val="62"/>
    <w:semiHidden/>
    <w:unhideWhenUsed/>
    <w:qFormat/>
    <w:uiPriority w:val="99"/>
    <w:pPr>
      <w:spacing w:after="0"/>
    </w:pPr>
    <w:rPr>
      <w:szCs w:val="20"/>
    </w:rPr>
  </w:style>
  <w:style w:type="paragraph" w:styleId="22">
    <w:name w:val="header"/>
    <w:basedOn w:val="1"/>
    <w:link w:val="41"/>
    <w:unhideWhenUsed/>
    <w:qFormat/>
    <w:uiPriority w:val="99"/>
    <w:pPr>
      <w:spacing w:after="0"/>
    </w:pPr>
  </w:style>
  <w:style w:type="character" w:styleId="23">
    <w:name w:val="HTML Code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">
    <w:name w:val="HTML Keyboard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5">
    <w:name w:val="HTML Preformatted"/>
    <w:basedOn w:val="1"/>
    <w:link w:val="6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character" w:styleId="26">
    <w:name w:val="HTML Typewriter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7">
    <w:name w:val="List Bullet"/>
    <w:basedOn w:val="1"/>
    <w:qFormat/>
    <w:uiPriority w:val="11"/>
    <w:pPr>
      <w:numPr>
        <w:ilvl w:val="0"/>
        <w:numId w:val="1"/>
      </w:numPr>
      <w:spacing w:line="259" w:lineRule="auto"/>
      <w:contextualSpacing/>
    </w:pPr>
  </w:style>
  <w:style w:type="paragraph" w:styleId="28">
    <w:name w:val="List Number"/>
    <w:basedOn w:val="1"/>
    <w:qFormat/>
    <w:uiPriority w:val="12"/>
    <w:pPr>
      <w:numPr>
        <w:ilvl w:val="0"/>
        <w:numId w:val="2"/>
      </w:numPr>
      <w:spacing w:line="259" w:lineRule="auto"/>
      <w:contextualSpacing/>
    </w:pPr>
  </w:style>
  <w:style w:type="paragraph" w:styleId="29">
    <w:name w:val="macro"/>
    <w:link w:val="3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 w:eastAsiaTheme="minorHAnsi" w:cstheme="minorBidi"/>
      <w:b/>
      <w:color w:val="3C2246" w:themeColor="accent1" w:themeShade="80"/>
      <w:sz w:val="22"/>
      <w:szCs w:val="20"/>
      <w:lang w:val="en-US" w:eastAsia="en-US" w:bidi="ar-SA"/>
    </w:rPr>
  </w:style>
  <w:style w:type="paragraph" w:styleId="3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1">
    <w:name w:val="Plain Text"/>
    <w:basedOn w:val="1"/>
    <w:link w:val="64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character" w:styleId="32">
    <w:name w:val="Strong"/>
    <w:basedOn w:val="7"/>
    <w:uiPriority w:val="2"/>
    <w:rPr>
      <w:b/>
      <w:bCs/>
    </w:rPr>
  </w:style>
  <w:style w:type="paragraph" w:styleId="33">
    <w:name w:val="Subtitle"/>
    <w:basedOn w:val="1"/>
    <w:link w:val="47"/>
    <w:qFormat/>
    <w:uiPriority w:val="2"/>
    <w:p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table" w:styleId="34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5">
    <w:name w:val="Title"/>
    <w:basedOn w:val="1"/>
    <w:link w:val="38"/>
    <w:qFormat/>
    <w:uiPriority w:val="1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6">
    <w:name w:val="Macro Text Char"/>
    <w:basedOn w:val="7"/>
    <w:link w:val="29"/>
    <w:semiHidden/>
    <w:qFormat/>
    <w:uiPriority w:val="99"/>
    <w:rPr>
      <w:rFonts w:ascii="Consolas" w:hAnsi="Consolas"/>
      <w:b/>
      <w:color w:val="3C2246" w:themeColor="accent1" w:themeShade="80"/>
      <w:szCs w:val="20"/>
    </w:rPr>
  </w:style>
  <w:style w:type="character" w:styleId="37">
    <w:name w:val="Placeholder Text"/>
    <w:basedOn w:val="7"/>
    <w:semiHidden/>
    <w:qFormat/>
    <w:uiPriority w:val="99"/>
    <w:rPr>
      <w:color w:val="808080"/>
    </w:rPr>
  </w:style>
  <w:style w:type="character" w:customStyle="1" w:styleId="38">
    <w:name w:val="Title Char"/>
    <w:basedOn w:val="7"/>
    <w:link w:val="35"/>
    <w:qFormat/>
    <w:uiPriority w:val="1"/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9">
    <w:name w:val="Balloon Text Char"/>
    <w:basedOn w:val="7"/>
    <w:link w:val="9"/>
    <w:semiHidden/>
    <w:qFormat/>
    <w:uiPriority w:val="99"/>
    <w:rPr>
      <w:rFonts w:ascii="Segoe UI" w:hAnsi="Segoe UI" w:cs="Segoe UI"/>
      <w:szCs w:val="18"/>
    </w:rPr>
  </w:style>
  <w:style w:type="paragraph" w:customStyle="1" w:styleId="40">
    <w:name w:val="Contact Info"/>
    <w:basedOn w:val="1"/>
    <w:qFormat/>
    <w:uiPriority w:val="3"/>
    <w:pPr>
      <w:spacing w:before="40" w:after="0"/>
      <w:jc w:val="right"/>
    </w:pPr>
  </w:style>
  <w:style w:type="character" w:customStyle="1" w:styleId="41">
    <w:name w:val="Header Char"/>
    <w:basedOn w:val="7"/>
    <w:link w:val="22"/>
    <w:qFormat/>
    <w:uiPriority w:val="99"/>
  </w:style>
  <w:style w:type="character" w:customStyle="1" w:styleId="42">
    <w:name w:val="Footer Char"/>
    <w:basedOn w:val="7"/>
    <w:link w:val="20"/>
    <w:qFormat/>
    <w:uiPriority w:val="99"/>
  </w:style>
  <w:style w:type="character" w:customStyle="1" w:styleId="4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5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table" w:customStyle="1" w:styleId="46">
    <w:name w:val="Table Grid Light1"/>
    <w:basedOn w:val="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7">
    <w:name w:val="Subtitle Char"/>
    <w:basedOn w:val="7"/>
    <w:link w:val="33"/>
    <w:qFormat/>
    <w:uiPriority w:val="2"/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character" w:customStyle="1" w:styleId="48">
    <w:name w:val="Book Title"/>
    <w:basedOn w:val="7"/>
    <w:semiHidden/>
    <w:unhideWhenUsed/>
    <w:qFormat/>
    <w:uiPriority w:val="33"/>
    <w:rPr>
      <w:b/>
      <w:bCs/>
      <w:i/>
      <w:iCs/>
      <w:spacing w:val="0"/>
    </w:rPr>
  </w:style>
  <w:style w:type="character" w:customStyle="1" w:styleId="49">
    <w:name w:val="Intense Reference"/>
    <w:basedOn w:val="7"/>
    <w:semiHidden/>
    <w:unhideWhenUsed/>
    <w:qFormat/>
    <w:uiPriority w:val="32"/>
    <w:rPr>
      <w:b/>
      <w:bCs/>
      <w:smallCaps/>
      <w:color w:val="77448B" w:themeColor="accent1"/>
      <w:spacing w:val="0"/>
      <w14:textFill>
        <w14:solidFill>
          <w14:schemeClr w14:val="accent1"/>
        </w14:solidFill>
      </w14:textFill>
    </w:rPr>
  </w:style>
  <w:style w:type="paragraph" w:styleId="50">
    <w:name w:val="Intense Quote"/>
    <w:basedOn w:val="1"/>
    <w:next w:val="1"/>
    <w:link w:val="51"/>
    <w:semiHidden/>
    <w:unhideWhenUsed/>
    <w:qFormat/>
    <w:uiPriority w:val="30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  <w14:textFill>
        <w14:solidFill>
          <w14:schemeClr w14:val="accent1"/>
        </w14:solidFill>
      </w14:textFill>
    </w:rPr>
  </w:style>
  <w:style w:type="character" w:customStyle="1" w:styleId="51">
    <w:name w:val="Intense Quote Char"/>
    <w:basedOn w:val="7"/>
    <w:link w:val="50"/>
    <w:semiHidden/>
    <w:qFormat/>
    <w:uiPriority w:val="30"/>
    <w:rPr>
      <w:i/>
      <w:iCs/>
      <w:color w:val="77448B" w:themeColor="accent1"/>
      <w14:textFill>
        <w14:solidFill>
          <w14:schemeClr w14:val="accent1"/>
        </w14:solidFill>
      </w14:textFill>
    </w:rPr>
  </w:style>
  <w:style w:type="paragraph" w:styleId="52">
    <w:name w:val="Quote"/>
    <w:basedOn w:val="1"/>
    <w:next w:val="1"/>
    <w:link w:val="5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Quote Char"/>
    <w:basedOn w:val="7"/>
    <w:link w:val="52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4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55">
    <w:name w:val="Heading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6">
    <w:name w:val="Heading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7">
    <w:name w:val="Body Text 3 Char"/>
    <w:basedOn w:val="7"/>
    <w:link w:val="10"/>
    <w:semiHidden/>
    <w:qFormat/>
    <w:uiPriority w:val="99"/>
    <w:rPr>
      <w:szCs w:val="16"/>
    </w:rPr>
  </w:style>
  <w:style w:type="character" w:customStyle="1" w:styleId="58">
    <w:name w:val="Body Text Indent 3 Char"/>
    <w:basedOn w:val="7"/>
    <w:link w:val="11"/>
    <w:semiHidden/>
    <w:qFormat/>
    <w:uiPriority w:val="99"/>
    <w:rPr>
      <w:szCs w:val="16"/>
    </w:rPr>
  </w:style>
  <w:style w:type="character" w:customStyle="1" w:styleId="59">
    <w:name w:val="Comment Text Char"/>
    <w:basedOn w:val="7"/>
    <w:link w:val="14"/>
    <w:semiHidden/>
    <w:qFormat/>
    <w:uiPriority w:val="99"/>
    <w:rPr>
      <w:szCs w:val="20"/>
    </w:rPr>
  </w:style>
  <w:style w:type="character" w:customStyle="1" w:styleId="60">
    <w:name w:val="Document Map Char"/>
    <w:basedOn w:val="7"/>
    <w:link w:val="16"/>
    <w:semiHidden/>
    <w:qFormat/>
    <w:uiPriority w:val="99"/>
    <w:rPr>
      <w:rFonts w:ascii="Segoe UI" w:hAnsi="Segoe UI" w:cs="Segoe UI"/>
      <w:szCs w:val="16"/>
    </w:rPr>
  </w:style>
  <w:style w:type="character" w:customStyle="1" w:styleId="61">
    <w:name w:val="Endnote Text Char"/>
    <w:basedOn w:val="7"/>
    <w:link w:val="18"/>
    <w:semiHidden/>
    <w:qFormat/>
    <w:uiPriority w:val="99"/>
    <w:rPr>
      <w:szCs w:val="20"/>
    </w:rPr>
  </w:style>
  <w:style w:type="character" w:customStyle="1" w:styleId="62">
    <w:name w:val="Footnote Text Char"/>
    <w:basedOn w:val="7"/>
    <w:link w:val="21"/>
    <w:semiHidden/>
    <w:qFormat/>
    <w:uiPriority w:val="99"/>
    <w:rPr>
      <w:szCs w:val="20"/>
    </w:rPr>
  </w:style>
  <w:style w:type="character" w:customStyle="1" w:styleId="63">
    <w:name w:val="HTML Preformatted Char"/>
    <w:basedOn w:val="7"/>
    <w:link w:val="25"/>
    <w:semiHidden/>
    <w:qFormat/>
    <w:uiPriority w:val="99"/>
    <w:rPr>
      <w:rFonts w:ascii="Consolas" w:hAnsi="Consolas"/>
      <w:szCs w:val="20"/>
    </w:rPr>
  </w:style>
  <w:style w:type="character" w:customStyle="1" w:styleId="64">
    <w:name w:val="Plain Text Char"/>
    <w:basedOn w:val="7"/>
    <w:link w:val="31"/>
    <w:semiHidden/>
    <w:qFormat/>
    <w:uiPriority w:val="99"/>
    <w:rPr>
      <w:rFonts w:ascii="Consolas" w:hAnsi="Consolas"/>
      <w:szCs w:val="21"/>
    </w:rPr>
  </w:style>
  <w:style w:type="table" w:customStyle="1" w:styleId="65">
    <w:name w:val="Plain Table 21"/>
    <w:basedOn w:val="8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66">
    <w:name w:val="Icons"/>
    <w:basedOn w:val="1"/>
    <w:qFormat/>
    <w:uiPriority w:val="4"/>
    <w:pPr>
      <w:spacing w:after="20"/>
      <w:jc w:val="center"/>
    </w:pPr>
  </w:style>
  <w:style w:type="character" w:customStyle="1" w:styleId="67">
    <w:name w:val="Comment Subject Char"/>
    <w:basedOn w:val="59"/>
    <w:link w:val="15"/>
    <w:semiHidden/>
    <w:qFormat/>
    <w:uiPriority w:val="99"/>
    <w:rPr>
      <w:b/>
      <w:bCs/>
      <w:szCs w:val="20"/>
    </w:rPr>
  </w:style>
  <w:style w:type="paragraph" w:styleId="68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69">
    <w:name w:val="nam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8A87FFDA3504263B832612D42B582E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E35CFC-C62A-4FBF-8E8A-2AA49E2A6D15}"/>
      </w:docPartPr>
      <w:docPartBody>
        <w:p w14:paraId="0DBE2A97">
          <w:pPr>
            <w:pStyle w:val="4"/>
          </w:pPr>
          <w:r>
            <w:t>Address</w:t>
          </w:r>
        </w:p>
      </w:docPartBody>
    </w:docPart>
    <w:docPart>
      <w:docPartPr>
        <w:name w:val="AA7C59B66D62475DA235FEF0FB3C9BD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76CB3-431E-420D-AC6A-FD5E8E3A9B50}"/>
      </w:docPartPr>
      <w:docPartBody>
        <w:p w14:paraId="73A448E6">
          <w:pPr>
            <w:pStyle w:val="5"/>
          </w:pPr>
          <w:r>
            <w:t>Phone</w:t>
          </w:r>
        </w:p>
      </w:docPartBody>
    </w:docPart>
    <w:docPart>
      <w:docPartPr>
        <w:name w:val="B21E71496F8B4FB9B31F0E96A670979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3D1E0-C09B-4C1C-92C0-A189994DE179}"/>
      </w:docPartPr>
      <w:docPartBody>
        <w:p w14:paraId="23B95D07">
          <w:pPr>
            <w:pStyle w:val="6"/>
          </w:pPr>
          <w:r>
            <w:t>Email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586BFF"/>
    <w:rsid w:val="000C1A92"/>
    <w:rsid w:val="000F2B97"/>
    <w:rsid w:val="00130BD0"/>
    <w:rsid w:val="00147576"/>
    <w:rsid w:val="00255730"/>
    <w:rsid w:val="00300D38"/>
    <w:rsid w:val="00315406"/>
    <w:rsid w:val="003529F1"/>
    <w:rsid w:val="004532B5"/>
    <w:rsid w:val="00586BFF"/>
    <w:rsid w:val="005F4405"/>
    <w:rsid w:val="005F7824"/>
    <w:rsid w:val="007358D0"/>
    <w:rsid w:val="007430B7"/>
    <w:rsid w:val="007A77AA"/>
    <w:rsid w:val="007E3B0F"/>
    <w:rsid w:val="00A040E4"/>
    <w:rsid w:val="00B0711A"/>
    <w:rsid w:val="00B17DE7"/>
    <w:rsid w:val="00B606B7"/>
    <w:rsid w:val="00BD4363"/>
    <w:rsid w:val="00D02BA5"/>
    <w:rsid w:val="00D411BB"/>
    <w:rsid w:val="00D6719C"/>
    <w:rsid w:val="00DA0B8E"/>
    <w:rsid w:val="00FA00F4"/>
    <w:rsid w:val="00FA0F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11" w:semiHidden="0" w:name="Emphasis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8A87FFDA3504263B832612D42B582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AA7C59B66D62475DA235FEF0FB3C9B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21E71496F8B4FB9B31F0E96A670979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7">
    <w:name w:val="Emphasis"/>
    <w:basedOn w:val="2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8">
    <w:name w:val="931E60FF8097442589400126864136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Plot 160, AA1 layout, behind   High Court, Kuje Abuja. </CompanyAddress>
  <CompanyPhone>+2348185642116</CompanyPhone>
  <CompanyFax/>
  <CompanyEmail>Dvdoroge89@gmail.com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Student%20Resume%20(Modern%20design).dotx</Template>
  <Pages>4</Pages>
  <Words>518</Words>
  <Characters>3350</Characters>
  <Lines>37</Lines>
  <Paragraphs>10</Paragraphs>
  <TotalTime>323</TotalTime>
  <ScaleCrop>false</ScaleCrop>
  <LinksUpToDate>false</LinksUpToDate>
  <CharactersWithSpaces>3883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2024-01-30T19:35:00Z</dcterms:created>
  <dc:creator>John Etchie</dc:creator>
  <cp:lastModifiedBy>Eniola Daniel</cp:lastModifiedBy>
  <cp:lastPrinted>2017-11-06T09:53:00Z</cp:lastPrinted>
  <dcterms:modified xsi:type="dcterms:W3CDTF">2025-05-14T11:58:36Z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A2C05A72F23F4FB698D643B2EACA1461_12</vt:lpwstr>
  </property>
</Properties>
</file>